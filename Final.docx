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BAF50" w14:textId="77777777" w:rsidR="003218FF" w:rsidRPr="00B10E7E" w:rsidRDefault="009E613B" w:rsidP="003218FF">
      <w:pPr>
        <w:suppressAutoHyphens/>
        <w:autoSpaceDE w:val="0"/>
        <w:autoSpaceDN w:val="0"/>
        <w:adjustRightInd w:val="0"/>
        <w:jc w:val="center"/>
        <w:rPr>
          <w:sz w:val="28"/>
          <w:szCs w:val="28"/>
          <w:lang w:val="en"/>
        </w:rPr>
      </w:pPr>
      <w:r w:rsidRPr="009E613B">
        <w:rPr>
          <w:bCs/>
          <w:sz w:val="28"/>
          <w:szCs w:val="28"/>
          <w:lang w:val="en"/>
        </w:rPr>
        <w:t>VIETNAM GENERAL CONFEDERATION OF LABOUR</w:t>
      </w:r>
    </w:p>
    <w:p w14:paraId="3801481C" w14:textId="77777777" w:rsidR="003218FF" w:rsidRPr="007E7FF7" w:rsidRDefault="009E613B" w:rsidP="003218FF">
      <w:pPr>
        <w:suppressAutoHyphens/>
        <w:autoSpaceDE w:val="0"/>
        <w:autoSpaceDN w:val="0"/>
        <w:adjustRightInd w:val="0"/>
        <w:jc w:val="center"/>
        <w:rPr>
          <w:sz w:val="28"/>
          <w:szCs w:val="28"/>
        </w:rPr>
      </w:pPr>
      <w:r>
        <w:rPr>
          <w:b/>
          <w:bCs/>
          <w:sz w:val="28"/>
          <w:szCs w:val="28"/>
          <w:lang w:val="en"/>
        </w:rPr>
        <w:t>TON DUC THANG UNIVERSITY</w:t>
      </w:r>
      <w:r w:rsidR="003218FF" w:rsidRPr="00B10E7E">
        <w:rPr>
          <w:sz w:val="28"/>
          <w:szCs w:val="28"/>
          <w:lang w:val="vi-VN"/>
        </w:rPr>
        <w:t xml:space="preserve"> </w:t>
      </w:r>
    </w:p>
    <w:p w14:paraId="24382EEB" w14:textId="77777777" w:rsidR="003218FF" w:rsidRPr="00B10E7E" w:rsidRDefault="009E613B" w:rsidP="003218FF">
      <w:pPr>
        <w:suppressAutoHyphens/>
        <w:autoSpaceDE w:val="0"/>
        <w:autoSpaceDN w:val="0"/>
        <w:adjustRightInd w:val="0"/>
        <w:jc w:val="center"/>
        <w:rPr>
          <w:sz w:val="28"/>
          <w:szCs w:val="28"/>
          <w:lang w:val="en"/>
        </w:rPr>
      </w:pPr>
      <w:r>
        <w:rPr>
          <w:b/>
          <w:bCs/>
          <w:sz w:val="28"/>
          <w:szCs w:val="28"/>
          <w:lang w:val="en"/>
        </w:rPr>
        <w:t>FACULTY OF INFORMATION TECHNOLOGY</w:t>
      </w:r>
    </w:p>
    <w:p w14:paraId="1A6CB18F" w14:textId="77777777" w:rsidR="003218FF" w:rsidRPr="00B10E7E" w:rsidRDefault="003218FF" w:rsidP="003218FF">
      <w:pPr>
        <w:suppressAutoHyphens/>
        <w:autoSpaceDE w:val="0"/>
        <w:autoSpaceDN w:val="0"/>
        <w:adjustRightInd w:val="0"/>
        <w:ind w:firstLine="720"/>
        <w:jc w:val="center"/>
        <w:rPr>
          <w:lang w:val="en"/>
        </w:rPr>
      </w:pPr>
    </w:p>
    <w:p w14:paraId="56E479AA" w14:textId="77777777" w:rsidR="005D73D5" w:rsidRDefault="005D73D5" w:rsidP="003218FF">
      <w:pPr>
        <w:suppressAutoHyphens/>
        <w:autoSpaceDE w:val="0"/>
        <w:autoSpaceDN w:val="0"/>
        <w:adjustRightInd w:val="0"/>
        <w:ind w:firstLine="720"/>
        <w:jc w:val="center"/>
        <w:rPr>
          <w:b/>
          <w:bCs/>
          <w:sz w:val="28"/>
          <w:szCs w:val="28"/>
          <w:lang w:val="en"/>
        </w:rPr>
      </w:pPr>
    </w:p>
    <w:p w14:paraId="161C49E0" w14:textId="77777777" w:rsidR="003218FF" w:rsidRPr="00B10E7E" w:rsidRDefault="005D73D5"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6973BE9" wp14:editId="02E233CA">
            <wp:extent cx="1095375" cy="60491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ĐT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7811" cy="617302"/>
                    </a:xfrm>
                    <a:prstGeom prst="rect">
                      <a:avLst/>
                    </a:prstGeom>
                  </pic:spPr>
                </pic:pic>
              </a:graphicData>
            </a:graphic>
          </wp:inline>
        </w:drawing>
      </w:r>
    </w:p>
    <w:p w14:paraId="564AC50E" w14:textId="77777777" w:rsidR="003218FF" w:rsidRDefault="003218FF" w:rsidP="003218FF">
      <w:pPr>
        <w:suppressAutoHyphens/>
        <w:autoSpaceDE w:val="0"/>
        <w:autoSpaceDN w:val="0"/>
        <w:adjustRightInd w:val="0"/>
        <w:ind w:firstLine="720"/>
        <w:rPr>
          <w:b/>
          <w:bCs/>
          <w:sz w:val="28"/>
          <w:szCs w:val="28"/>
          <w:lang w:val="en"/>
        </w:rPr>
      </w:pPr>
    </w:p>
    <w:p w14:paraId="0D768A26" w14:textId="77777777" w:rsidR="005D73D5" w:rsidRPr="00B10E7E" w:rsidRDefault="005D73D5" w:rsidP="003218FF">
      <w:pPr>
        <w:suppressAutoHyphens/>
        <w:autoSpaceDE w:val="0"/>
        <w:autoSpaceDN w:val="0"/>
        <w:adjustRightInd w:val="0"/>
        <w:ind w:firstLine="720"/>
        <w:rPr>
          <w:b/>
          <w:bCs/>
          <w:sz w:val="28"/>
          <w:szCs w:val="28"/>
          <w:lang w:val="en"/>
        </w:rPr>
      </w:pPr>
    </w:p>
    <w:p w14:paraId="36EF6FE2" w14:textId="6A4431E9" w:rsidR="003218FF" w:rsidRPr="00B10E7E" w:rsidRDefault="00D34D21" w:rsidP="00854459">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854459">
        <w:rPr>
          <w:b/>
          <w:bCs/>
          <w:sz w:val="32"/>
          <w:szCs w:val="32"/>
          <w:lang w:val="en"/>
        </w:rPr>
        <w:t>DEEP LEARNING</w:t>
      </w:r>
    </w:p>
    <w:p w14:paraId="1AA3F810" w14:textId="77777777" w:rsidR="003218FF" w:rsidRPr="00B10E7E" w:rsidRDefault="003218FF" w:rsidP="003218FF">
      <w:pPr>
        <w:suppressAutoHyphens/>
        <w:autoSpaceDE w:val="0"/>
        <w:autoSpaceDN w:val="0"/>
        <w:adjustRightInd w:val="0"/>
        <w:spacing w:line="360" w:lineRule="auto"/>
        <w:rPr>
          <w:b/>
          <w:bCs/>
          <w:lang w:val="en"/>
        </w:rPr>
      </w:pPr>
    </w:p>
    <w:p w14:paraId="1F7031D1" w14:textId="24408549" w:rsidR="009E613B" w:rsidRPr="00B10E7E" w:rsidRDefault="00854459" w:rsidP="009E613B">
      <w:pPr>
        <w:suppressAutoHyphens/>
        <w:autoSpaceDE w:val="0"/>
        <w:autoSpaceDN w:val="0"/>
        <w:adjustRightInd w:val="0"/>
        <w:spacing w:line="360" w:lineRule="auto"/>
        <w:ind w:firstLine="720"/>
        <w:jc w:val="center"/>
        <w:rPr>
          <w:b/>
          <w:bCs/>
          <w:sz w:val="48"/>
          <w:szCs w:val="48"/>
          <w:lang w:val="en"/>
        </w:rPr>
      </w:pPr>
      <w:r>
        <w:rPr>
          <w:b/>
          <w:bCs/>
          <w:sz w:val="48"/>
          <w:szCs w:val="48"/>
          <w:lang w:val="en"/>
        </w:rPr>
        <w:t>FINAL PROJECT II</w:t>
      </w:r>
    </w:p>
    <w:p w14:paraId="2E33D4A7"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1571C737" w14:textId="77777777" w:rsidR="003218FF" w:rsidRPr="00B10E7E" w:rsidRDefault="003218FF" w:rsidP="003218FF">
      <w:pPr>
        <w:suppressAutoHyphens/>
        <w:autoSpaceDE w:val="0"/>
        <w:autoSpaceDN w:val="0"/>
        <w:adjustRightInd w:val="0"/>
        <w:spacing w:line="360" w:lineRule="auto"/>
        <w:jc w:val="both"/>
        <w:rPr>
          <w:b/>
          <w:bCs/>
          <w:lang w:val="en"/>
        </w:rPr>
      </w:pPr>
    </w:p>
    <w:p w14:paraId="48F43377" w14:textId="77777777" w:rsidR="003218FF" w:rsidRPr="00B10E7E" w:rsidRDefault="00DB7595" w:rsidP="003218FF">
      <w:pPr>
        <w:suppressAutoHyphens/>
        <w:autoSpaceDE w:val="0"/>
        <w:autoSpaceDN w:val="0"/>
        <w:adjustRightInd w:val="0"/>
        <w:spacing w:line="360" w:lineRule="auto"/>
        <w:jc w:val="both"/>
        <w:rPr>
          <w:b/>
          <w:bCs/>
          <w:lang w:val="en"/>
        </w:rPr>
      </w:pPr>
      <w:r>
        <w:rPr>
          <w:b/>
          <w:bCs/>
          <w:color w:val="FF0000"/>
          <w:lang w:val="en"/>
        </w:rPr>
        <w:t xml:space="preserve"> </w:t>
      </w:r>
    </w:p>
    <w:p w14:paraId="5B6735B2" w14:textId="77777777" w:rsidR="003218FF" w:rsidRPr="00B10E7E" w:rsidRDefault="003218FF" w:rsidP="003218FF">
      <w:pPr>
        <w:suppressAutoHyphens/>
        <w:autoSpaceDE w:val="0"/>
        <w:autoSpaceDN w:val="0"/>
        <w:adjustRightInd w:val="0"/>
        <w:spacing w:line="360" w:lineRule="auto"/>
        <w:jc w:val="both"/>
        <w:rPr>
          <w:b/>
          <w:bCs/>
          <w:lang w:val="en"/>
        </w:rPr>
      </w:pPr>
    </w:p>
    <w:p w14:paraId="2183C2DC" w14:textId="77777777" w:rsidR="003218FF" w:rsidRPr="00B10E7E" w:rsidRDefault="003218FF" w:rsidP="003218FF">
      <w:pPr>
        <w:suppressAutoHyphens/>
        <w:autoSpaceDE w:val="0"/>
        <w:autoSpaceDN w:val="0"/>
        <w:adjustRightInd w:val="0"/>
        <w:spacing w:line="360" w:lineRule="auto"/>
        <w:jc w:val="both"/>
        <w:rPr>
          <w:b/>
          <w:bCs/>
          <w:lang w:val="en"/>
        </w:rPr>
      </w:pPr>
    </w:p>
    <w:p w14:paraId="56D7398D" w14:textId="4022657E" w:rsidR="003218FF" w:rsidRPr="005E3E85" w:rsidRDefault="009E613B" w:rsidP="003218FF">
      <w:pPr>
        <w:suppressAutoHyphens/>
        <w:autoSpaceDE w:val="0"/>
        <w:autoSpaceDN w:val="0"/>
        <w:adjustRightInd w:val="0"/>
        <w:spacing w:line="360" w:lineRule="auto"/>
        <w:jc w:val="right"/>
        <w:rPr>
          <w:sz w:val="28"/>
          <w:szCs w:val="28"/>
        </w:rPr>
      </w:pPr>
      <w:r w:rsidRPr="009E613B">
        <w:rPr>
          <w:i/>
          <w:sz w:val="28"/>
          <w:szCs w:val="28"/>
          <w:lang w:val="en"/>
        </w:rPr>
        <w:t>Supervisor</w:t>
      </w:r>
      <w:r w:rsidR="003218FF" w:rsidRPr="00B10E7E">
        <w:rPr>
          <w:sz w:val="28"/>
          <w:szCs w:val="28"/>
          <w:lang w:val="vi-VN"/>
        </w:rPr>
        <w:t xml:space="preserve">: </w:t>
      </w:r>
      <w:r w:rsidR="00854459">
        <w:rPr>
          <w:b/>
          <w:sz w:val="28"/>
          <w:szCs w:val="28"/>
        </w:rPr>
        <w:t>Le Anh Cuong</w:t>
      </w:r>
    </w:p>
    <w:p w14:paraId="19C7C8F1" w14:textId="4BB32232" w:rsidR="003218FF" w:rsidRPr="00854459" w:rsidRDefault="00962E9A" w:rsidP="003218FF">
      <w:pPr>
        <w:suppressAutoHyphens/>
        <w:autoSpaceDE w:val="0"/>
        <w:autoSpaceDN w:val="0"/>
        <w:adjustRightInd w:val="0"/>
        <w:spacing w:line="360" w:lineRule="auto"/>
        <w:jc w:val="right"/>
        <w:rPr>
          <w:b/>
          <w:bCs/>
          <w:sz w:val="28"/>
          <w:szCs w:val="28"/>
        </w:rPr>
      </w:pPr>
      <w:r>
        <w:rPr>
          <w:i/>
          <w:sz w:val="28"/>
          <w:szCs w:val="28"/>
        </w:rPr>
        <w:t>Authors</w:t>
      </w:r>
      <w:r w:rsidR="003218FF" w:rsidRPr="003218FF">
        <w:rPr>
          <w:sz w:val="28"/>
          <w:szCs w:val="28"/>
          <w:lang w:val="vi-VN"/>
        </w:rPr>
        <w:t>:</w:t>
      </w:r>
      <w:r w:rsidR="003218FF" w:rsidRPr="003218FF">
        <w:rPr>
          <w:b/>
          <w:bCs/>
          <w:sz w:val="28"/>
          <w:szCs w:val="28"/>
          <w:lang w:val="vi-VN"/>
        </w:rPr>
        <w:t xml:space="preserve">   </w:t>
      </w:r>
      <w:r w:rsidR="00854459">
        <w:rPr>
          <w:b/>
          <w:bCs/>
          <w:sz w:val="28"/>
          <w:szCs w:val="28"/>
        </w:rPr>
        <w:t>Tran Vu Ky Anh</w:t>
      </w:r>
      <w:r w:rsidR="00DD74FD" w:rsidRPr="00EE40DB">
        <w:rPr>
          <w:b/>
          <w:bCs/>
          <w:sz w:val="28"/>
          <w:szCs w:val="28"/>
          <w:lang w:val="vi-VN"/>
        </w:rPr>
        <w:t xml:space="preserve"> – </w:t>
      </w:r>
      <w:r w:rsidR="00854459">
        <w:rPr>
          <w:b/>
          <w:bCs/>
          <w:sz w:val="28"/>
          <w:szCs w:val="28"/>
        </w:rPr>
        <w:t>520K0323</w:t>
      </w:r>
    </w:p>
    <w:p w14:paraId="2FDAED23" w14:textId="77777777" w:rsidR="003218FF" w:rsidRDefault="003218FF" w:rsidP="003218FF">
      <w:pPr>
        <w:suppressAutoHyphens/>
        <w:autoSpaceDE w:val="0"/>
        <w:autoSpaceDN w:val="0"/>
        <w:adjustRightInd w:val="0"/>
        <w:jc w:val="center"/>
        <w:rPr>
          <w:b/>
          <w:bCs/>
          <w:lang w:val="vi-VN"/>
        </w:rPr>
      </w:pPr>
    </w:p>
    <w:p w14:paraId="7CC82F3A" w14:textId="77777777" w:rsidR="00962E9A" w:rsidRDefault="00962E9A" w:rsidP="003218FF">
      <w:pPr>
        <w:suppressAutoHyphens/>
        <w:autoSpaceDE w:val="0"/>
        <w:autoSpaceDN w:val="0"/>
        <w:adjustRightInd w:val="0"/>
        <w:jc w:val="center"/>
        <w:rPr>
          <w:b/>
          <w:bCs/>
          <w:lang w:val="vi-VN"/>
        </w:rPr>
      </w:pPr>
    </w:p>
    <w:p w14:paraId="26C8CA45" w14:textId="77777777" w:rsidR="002D4629" w:rsidRDefault="002D4629" w:rsidP="003218FF">
      <w:pPr>
        <w:suppressAutoHyphens/>
        <w:autoSpaceDE w:val="0"/>
        <w:autoSpaceDN w:val="0"/>
        <w:adjustRightInd w:val="0"/>
        <w:jc w:val="center"/>
        <w:rPr>
          <w:b/>
          <w:bCs/>
          <w:lang w:val="vi-VN"/>
        </w:rPr>
      </w:pPr>
    </w:p>
    <w:p w14:paraId="000478D6" w14:textId="77777777" w:rsidR="00962E9A" w:rsidRDefault="00962E9A" w:rsidP="003218FF">
      <w:pPr>
        <w:suppressAutoHyphens/>
        <w:autoSpaceDE w:val="0"/>
        <w:autoSpaceDN w:val="0"/>
        <w:adjustRightInd w:val="0"/>
        <w:jc w:val="center"/>
        <w:rPr>
          <w:b/>
          <w:bCs/>
          <w:lang w:val="vi-VN"/>
        </w:rPr>
      </w:pPr>
    </w:p>
    <w:p w14:paraId="469C4CF5" w14:textId="77777777" w:rsidR="009E613B" w:rsidRDefault="009E613B" w:rsidP="003218FF">
      <w:pPr>
        <w:suppressAutoHyphens/>
        <w:autoSpaceDE w:val="0"/>
        <w:autoSpaceDN w:val="0"/>
        <w:adjustRightInd w:val="0"/>
        <w:jc w:val="center"/>
        <w:rPr>
          <w:b/>
          <w:bCs/>
          <w:lang w:val="vi-VN"/>
        </w:rPr>
      </w:pPr>
    </w:p>
    <w:p w14:paraId="75413B14" w14:textId="77777777" w:rsidR="009E613B" w:rsidRDefault="009E613B" w:rsidP="003218FF">
      <w:pPr>
        <w:suppressAutoHyphens/>
        <w:autoSpaceDE w:val="0"/>
        <w:autoSpaceDN w:val="0"/>
        <w:adjustRightInd w:val="0"/>
        <w:jc w:val="center"/>
        <w:rPr>
          <w:b/>
          <w:bCs/>
          <w:lang w:val="vi-VN"/>
        </w:rPr>
      </w:pPr>
    </w:p>
    <w:p w14:paraId="4325758E" w14:textId="77777777" w:rsidR="00854459" w:rsidRDefault="00854459" w:rsidP="003218FF">
      <w:pPr>
        <w:suppressAutoHyphens/>
        <w:autoSpaceDE w:val="0"/>
        <w:autoSpaceDN w:val="0"/>
        <w:adjustRightInd w:val="0"/>
        <w:jc w:val="center"/>
        <w:rPr>
          <w:b/>
          <w:bCs/>
          <w:lang w:val="vi-VN"/>
        </w:rPr>
      </w:pPr>
    </w:p>
    <w:p w14:paraId="33C5862B" w14:textId="77777777" w:rsidR="00854459" w:rsidRDefault="00854459" w:rsidP="003218FF">
      <w:pPr>
        <w:suppressAutoHyphens/>
        <w:autoSpaceDE w:val="0"/>
        <w:autoSpaceDN w:val="0"/>
        <w:adjustRightInd w:val="0"/>
        <w:jc w:val="center"/>
        <w:rPr>
          <w:b/>
          <w:bCs/>
          <w:lang w:val="vi-VN"/>
        </w:rPr>
      </w:pPr>
    </w:p>
    <w:p w14:paraId="40A0688D" w14:textId="77777777" w:rsidR="00854459" w:rsidRDefault="00854459" w:rsidP="003218FF">
      <w:pPr>
        <w:suppressAutoHyphens/>
        <w:autoSpaceDE w:val="0"/>
        <w:autoSpaceDN w:val="0"/>
        <w:adjustRightInd w:val="0"/>
        <w:jc w:val="center"/>
        <w:rPr>
          <w:b/>
          <w:bCs/>
          <w:lang w:val="vi-VN"/>
        </w:rPr>
      </w:pPr>
    </w:p>
    <w:p w14:paraId="704923FF" w14:textId="77777777" w:rsidR="00854459" w:rsidRDefault="00854459" w:rsidP="003218FF">
      <w:pPr>
        <w:suppressAutoHyphens/>
        <w:autoSpaceDE w:val="0"/>
        <w:autoSpaceDN w:val="0"/>
        <w:adjustRightInd w:val="0"/>
        <w:jc w:val="center"/>
        <w:rPr>
          <w:b/>
          <w:bCs/>
          <w:lang w:val="vi-VN"/>
        </w:rPr>
      </w:pPr>
    </w:p>
    <w:p w14:paraId="6284616E" w14:textId="77777777" w:rsidR="00962E9A" w:rsidRDefault="00962E9A" w:rsidP="003218FF">
      <w:pPr>
        <w:suppressAutoHyphens/>
        <w:autoSpaceDE w:val="0"/>
        <w:autoSpaceDN w:val="0"/>
        <w:adjustRightInd w:val="0"/>
        <w:jc w:val="center"/>
        <w:rPr>
          <w:b/>
          <w:bCs/>
          <w:lang w:val="vi-VN"/>
        </w:rPr>
      </w:pPr>
    </w:p>
    <w:p w14:paraId="0B9A99D9" w14:textId="77777777" w:rsidR="009E613B" w:rsidRDefault="009E613B" w:rsidP="003218FF">
      <w:pPr>
        <w:suppressAutoHyphens/>
        <w:autoSpaceDE w:val="0"/>
        <w:autoSpaceDN w:val="0"/>
        <w:adjustRightInd w:val="0"/>
        <w:jc w:val="center"/>
        <w:rPr>
          <w:b/>
          <w:bCs/>
          <w:lang w:val="vi-VN"/>
        </w:rPr>
      </w:pPr>
    </w:p>
    <w:p w14:paraId="450CC7FD" w14:textId="77777777" w:rsidR="002D4629" w:rsidRDefault="002D4629" w:rsidP="003218FF">
      <w:pPr>
        <w:suppressAutoHyphens/>
        <w:autoSpaceDE w:val="0"/>
        <w:autoSpaceDN w:val="0"/>
        <w:adjustRightInd w:val="0"/>
        <w:jc w:val="center"/>
        <w:rPr>
          <w:b/>
          <w:bCs/>
          <w:lang w:val="vi-VN"/>
        </w:rPr>
      </w:pPr>
    </w:p>
    <w:p w14:paraId="16610A8E" w14:textId="2BAD4834" w:rsidR="00B118C8" w:rsidRPr="00854459" w:rsidRDefault="009E613B" w:rsidP="00291721">
      <w:pPr>
        <w:suppressAutoHyphens/>
        <w:autoSpaceDE w:val="0"/>
        <w:autoSpaceDN w:val="0"/>
        <w:adjustRightInd w:val="0"/>
        <w:jc w:val="center"/>
        <w:rPr>
          <w:b/>
          <w:bCs/>
          <w:iCs/>
          <w:sz w:val="28"/>
          <w:szCs w:val="28"/>
        </w:rPr>
        <w:sectPr w:rsidR="00B118C8" w:rsidRPr="00854459" w:rsidSect="005D5C20">
          <w:headerReference w:type="default" r:id="rId9"/>
          <w:pgSz w:w="12240" w:h="15840"/>
          <w:pgMar w:top="1985" w:right="1134" w:bottom="1701" w:left="1985" w:header="720" w:footer="720" w:gutter="0"/>
          <w:cols w:space="720"/>
          <w:docGrid w:linePitch="360"/>
        </w:sectPr>
      </w:pPr>
      <w:r>
        <w:rPr>
          <w:b/>
          <w:bCs/>
          <w:iCs/>
          <w:sz w:val="28"/>
          <w:szCs w:val="28"/>
        </w:rPr>
        <w:t>HO CHI MINH CITY</w:t>
      </w:r>
      <w:r w:rsidR="003218FF" w:rsidRPr="00CA1C39">
        <w:rPr>
          <w:b/>
          <w:bCs/>
          <w:iCs/>
          <w:sz w:val="28"/>
          <w:szCs w:val="28"/>
          <w:lang w:val="vi-VN"/>
        </w:rPr>
        <w:t>, 20</w:t>
      </w:r>
      <w:r w:rsidR="00854459">
        <w:rPr>
          <w:b/>
          <w:bCs/>
          <w:iCs/>
          <w:sz w:val="28"/>
          <w:szCs w:val="28"/>
        </w:rPr>
        <w:t>23</w:t>
      </w:r>
    </w:p>
    <w:p w14:paraId="23DEB4AB" w14:textId="77777777" w:rsidR="009E613B" w:rsidRPr="00B10E7E" w:rsidRDefault="009E613B" w:rsidP="009E613B">
      <w:pPr>
        <w:suppressAutoHyphens/>
        <w:autoSpaceDE w:val="0"/>
        <w:autoSpaceDN w:val="0"/>
        <w:adjustRightInd w:val="0"/>
        <w:jc w:val="center"/>
        <w:rPr>
          <w:sz w:val="28"/>
          <w:szCs w:val="28"/>
          <w:lang w:val="en"/>
        </w:rPr>
      </w:pPr>
      <w:r w:rsidRPr="009E613B">
        <w:rPr>
          <w:bCs/>
          <w:sz w:val="28"/>
          <w:szCs w:val="28"/>
          <w:lang w:val="en"/>
        </w:rPr>
        <w:lastRenderedPageBreak/>
        <w:t>VIETNAM GENERAL CONFEDERATION OF LABOUR</w:t>
      </w:r>
    </w:p>
    <w:p w14:paraId="31C5B7BF" w14:textId="77777777" w:rsidR="009E613B" w:rsidRPr="007E7FF7" w:rsidRDefault="009E613B" w:rsidP="009E613B">
      <w:pPr>
        <w:suppressAutoHyphens/>
        <w:autoSpaceDE w:val="0"/>
        <w:autoSpaceDN w:val="0"/>
        <w:adjustRightInd w:val="0"/>
        <w:jc w:val="center"/>
        <w:rPr>
          <w:sz w:val="28"/>
          <w:szCs w:val="28"/>
        </w:rPr>
      </w:pPr>
      <w:r>
        <w:rPr>
          <w:b/>
          <w:bCs/>
          <w:sz w:val="28"/>
          <w:szCs w:val="28"/>
          <w:lang w:val="en"/>
        </w:rPr>
        <w:t>TON DUC THANG UNIVERSITY</w:t>
      </w:r>
      <w:r w:rsidRPr="00B10E7E">
        <w:rPr>
          <w:sz w:val="28"/>
          <w:szCs w:val="28"/>
          <w:lang w:val="vi-VN"/>
        </w:rPr>
        <w:t xml:space="preserve"> </w:t>
      </w:r>
    </w:p>
    <w:p w14:paraId="0926FA00" w14:textId="77777777" w:rsidR="009E613B" w:rsidRPr="00B10E7E" w:rsidRDefault="009E613B" w:rsidP="009E613B">
      <w:pPr>
        <w:suppressAutoHyphens/>
        <w:autoSpaceDE w:val="0"/>
        <w:autoSpaceDN w:val="0"/>
        <w:adjustRightInd w:val="0"/>
        <w:jc w:val="center"/>
        <w:rPr>
          <w:sz w:val="28"/>
          <w:szCs w:val="28"/>
          <w:lang w:val="en"/>
        </w:rPr>
      </w:pPr>
      <w:r>
        <w:rPr>
          <w:b/>
          <w:bCs/>
          <w:sz w:val="28"/>
          <w:szCs w:val="28"/>
          <w:lang w:val="en"/>
        </w:rPr>
        <w:t>FACULTY OF INFORMATION TECHNOLOGY</w:t>
      </w:r>
    </w:p>
    <w:p w14:paraId="37517CC9" w14:textId="77777777" w:rsidR="009E613B" w:rsidRPr="00B10E7E" w:rsidRDefault="009E613B" w:rsidP="009E613B">
      <w:pPr>
        <w:suppressAutoHyphens/>
        <w:autoSpaceDE w:val="0"/>
        <w:autoSpaceDN w:val="0"/>
        <w:adjustRightInd w:val="0"/>
        <w:ind w:firstLine="720"/>
        <w:jc w:val="center"/>
        <w:rPr>
          <w:lang w:val="en"/>
        </w:rPr>
      </w:pPr>
    </w:p>
    <w:p w14:paraId="4C2CF9FE" w14:textId="77777777" w:rsidR="009E613B" w:rsidRDefault="009E613B" w:rsidP="009E613B">
      <w:pPr>
        <w:suppressAutoHyphens/>
        <w:autoSpaceDE w:val="0"/>
        <w:autoSpaceDN w:val="0"/>
        <w:adjustRightInd w:val="0"/>
        <w:ind w:firstLine="720"/>
        <w:jc w:val="center"/>
        <w:rPr>
          <w:b/>
          <w:bCs/>
          <w:sz w:val="28"/>
          <w:szCs w:val="28"/>
          <w:lang w:val="en"/>
        </w:rPr>
      </w:pPr>
    </w:p>
    <w:p w14:paraId="747F7058" w14:textId="77777777" w:rsidR="009E613B" w:rsidRPr="00B10E7E" w:rsidRDefault="009E613B" w:rsidP="009E613B">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AE96D34" wp14:editId="280F2CCD">
            <wp:extent cx="1095375" cy="60491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ĐT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7811" cy="617302"/>
                    </a:xfrm>
                    <a:prstGeom prst="rect">
                      <a:avLst/>
                    </a:prstGeom>
                  </pic:spPr>
                </pic:pic>
              </a:graphicData>
            </a:graphic>
          </wp:inline>
        </w:drawing>
      </w:r>
    </w:p>
    <w:p w14:paraId="5805CF76" w14:textId="77777777" w:rsidR="009E613B" w:rsidRDefault="009E613B" w:rsidP="009E613B">
      <w:pPr>
        <w:suppressAutoHyphens/>
        <w:autoSpaceDE w:val="0"/>
        <w:autoSpaceDN w:val="0"/>
        <w:adjustRightInd w:val="0"/>
        <w:ind w:firstLine="720"/>
        <w:rPr>
          <w:b/>
          <w:bCs/>
          <w:sz w:val="28"/>
          <w:szCs w:val="28"/>
          <w:lang w:val="en"/>
        </w:rPr>
      </w:pPr>
    </w:p>
    <w:p w14:paraId="71F4C67E" w14:textId="77777777" w:rsidR="009E613B" w:rsidRPr="00B10E7E" w:rsidRDefault="009E613B" w:rsidP="009E613B">
      <w:pPr>
        <w:suppressAutoHyphens/>
        <w:autoSpaceDE w:val="0"/>
        <w:autoSpaceDN w:val="0"/>
        <w:adjustRightInd w:val="0"/>
        <w:ind w:firstLine="720"/>
        <w:rPr>
          <w:b/>
          <w:bCs/>
          <w:sz w:val="28"/>
          <w:szCs w:val="28"/>
          <w:lang w:val="en"/>
        </w:rPr>
      </w:pPr>
    </w:p>
    <w:p w14:paraId="424D92F4" w14:textId="77777777" w:rsidR="00854459" w:rsidRPr="00B10E7E" w:rsidRDefault="009E613B" w:rsidP="00854459">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bookmarkStart w:id="0" w:name="_Toc12873903"/>
      <w:r w:rsidR="00854459">
        <w:rPr>
          <w:b/>
          <w:bCs/>
          <w:sz w:val="32"/>
          <w:szCs w:val="32"/>
          <w:lang w:val="en"/>
        </w:rPr>
        <w:t>DEEP LEARNING</w:t>
      </w:r>
    </w:p>
    <w:p w14:paraId="350B75AE" w14:textId="77777777" w:rsidR="00854459" w:rsidRPr="00B10E7E" w:rsidRDefault="00854459" w:rsidP="00854459">
      <w:pPr>
        <w:suppressAutoHyphens/>
        <w:autoSpaceDE w:val="0"/>
        <w:autoSpaceDN w:val="0"/>
        <w:adjustRightInd w:val="0"/>
        <w:spacing w:line="360" w:lineRule="auto"/>
        <w:rPr>
          <w:b/>
          <w:bCs/>
          <w:lang w:val="en"/>
        </w:rPr>
      </w:pPr>
    </w:p>
    <w:p w14:paraId="13AE624A" w14:textId="77777777" w:rsidR="00854459" w:rsidRPr="00B10E7E" w:rsidRDefault="00854459" w:rsidP="00854459">
      <w:pPr>
        <w:suppressAutoHyphens/>
        <w:autoSpaceDE w:val="0"/>
        <w:autoSpaceDN w:val="0"/>
        <w:adjustRightInd w:val="0"/>
        <w:spacing w:line="360" w:lineRule="auto"/>
        <w:ind w:firstLine="720"/>
        <w:jc w:val="center"/>
        <w:rPr>
          <w:b/>
          <w:bCs/>
          <w:sz w:val="48"/>
          <w:szCs w:val="48"/>
          <w:lang w:val="en"/>
        </w:rPr>
      </w:pPr>
      <w:r>
        <w:rPr>
          <w:b/>
          <w:bCs/>
          <w:sz w:val="48"/>
          <w:szCs w:val="48"/>
          <w:lang w:val="en"/>
        </w:rPr>
        <w:t>FINAL PROJECT II</w:t>
      </w:r>
    </w:p>
    <w:p w14:paraId="23FD6EB3" w14:textId="77777777" w:rsidR="00854459" w:rsidRPr="00B10E7E" w:rsidRDefault="00854459" w:rsidP="00854459">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C8C9D3F" w14:textId="77777777" w:rsidR="00854459" w:rsidRPr="00B10E7E" w:rsidRDefault="00854459" w:rsidP="00854459">
      <w:pPr>
        <w:suppressAutoHyphens/>
        <w:autoSpaceDE w:val="0"/>
        <w:autoSpaceDN w:val="0"/>
        <w:adjustRightInd w:val="0"/>
        <w:spacing w:line="360" w:lineRule="auto"/>
        <w:jc w:val="both"/>
        <w:rPr>
          <w:b/>
          <w:bCs/>
          <w:lang w:val="en"/>
        </w:rPr>
      </w:pPr>
    </w:p>
    <w:p w14:paraId="49795A05" w14:textId="77777777" w:rsidR="00854459" w:rsidRPr="00B10E7E" w:rsidRDefault="00854459" w:rsidP="00854459">
      <w:pPr>
        <w:suppressAutoHyphens/>
        <w:autoSpaceDE w:val="0"/>
        <w:autoSpaceDN w:val="0"/>
        <w:adjustRightInd w:val="0"/>
        <w:spacing w:line="360" w:lineRule="auto"/>
        <w:jc w:val="both"/>
        <w:rPr>
          <w:b/>
          <w:bCs/>
          <w:lang w:val="en"/>
        </w:rPr>
      </w:pPr>
      <w:r>
        <w:rPr>
          <w:b/>
          <w:bCs/>
          <w:color w:val="FF0000"/>
          <w:lang w:val="en"/>
        </w:rPr>
        <w:t xml:space="preserve"> </w:t>
      </w:r>
    </w:p>
    <w:p w14:paraId="4F7F4D61" w14:textId="77777777" w:rsidR="00854459" w:rsidRPr="00B10E7E" w:rsidRDefault="00854459" w:rsidP="00854459">
      <w:pPr>
        <w:suppressAutoHyphens/>
        <w:autoSpaceDE w:val="0"/>
        <w:autoSpaceDN w:val="0"/>
        <w:adjustRightInd w:val="0"/>
        <w:spacing w:line="360" w:lineRule="auto"/>
        <w:jc w:val="both"/>
        <w:rPr>
          <w:b/>
          <w:bCs/>
          <w:lang w:val="en"/>
        </w:rPr>
      </w:pPr>
    </w:p>
    <w:p w14:paraId="61C85ABA" w14:textId="77777777" w:rsidR="00854459" w:rsidRPr="00B10E7E" w:rsidRDefault="00854459" w:rsidP="00854459">
      <w:pPr>
        <w:suppressAutoHyphens/>
        <w:autoSpaceDE w:val="0"/>
        <w:autoSpaceDN w:val="0"/>
        <w:adjustRightInd w:val="0"/>
        <w:spacing w:line="360" w:lineRule="auto"/>
        <w:jc w:val="both"/>
        <w:rPr>
          <w:b/>
          <w:bCs/>
          <w:lang w:val="en"/>
        </w:rPr>
      </w:pPr>
    </w:p>
    <w:p w14:paraId="5E4D7F44" w14:textId="77777777" w:rsidR="00854459" w:rsidRPr="005E3E85" w:rsidRDefault="00854459" w:rsidP="00854459">
      <w:pPr>
        <w:suppressAutoHyphens/>
        <w:autoSpaceDE w:val="0"/>
        <w:autoSpaceDN w:val="0"/>
        <w:adjustRightInd w:val="0"/>
        <w:spacing w:line="360" w:lineRule="auto"/>
        <w:jc w:val="right"/>
        <w:rPr>
          <w:sz w:val="28"/>
          <w:szCs w:val="28"/>
        </w:rPr>
      </w:pPr>
      <w:r w:rsidRPr="009E613B">
        <w:rPr>
          <w:i/>
          <w:sz w:val="28"/>
          <w:szCs w:val="28"/>
          <w:lang w:val="en"/>
        </w:rPr>
        <w:t>Supervisor</w:t>
      </w:r>
      <w:r w:rsidRPr="00B10E7E">
        <w:rPr>
          <w:sz w:val="28"/>
          <w:szCs w:val="28"/>
          <w:lang w:val="vi-VN"/>
        </w:rPr>
        <w:t xml:space="preserve">: </w:t>
      </w:r>
      <w:r>
        <w:rPr>
          <w:b/>
          <w:sz w:val="28"/>
          <w:szCs w:val="28"/>
        </w:rPr>
        <w:t>Le Anh Cuong</w:t>
      </w:r>
    </w:p>
    <w:p w14:paraId="5E182A8B" w14:textId="77777777" w:rsidR="00854459" w:rsidRPr="00854459" w:rsidRDefault="00854459" w:rsidP="00854459">
      <w:pPr>
        <w:suppressAutoHyphens/>
        <w:autoSpaceDE w:val="0"/>
        <w:autoSpaceDN w:val="0"/>
        <w:adjustRightInd w:val="0"/>
        <w:spacing w:line="360" w:lineRule="auto"/>
        <w:jc w:val="right"/>
        <w:rPr>
          <w:b/>
          <w:bCs/>
          <w:sz w:val="28"/>
          <w:szCs w:val="28"/>
        </w:rPr>
      </w:pPr>
      <w:r>
        <w:rPr>
          <w:i/>
          <w:sz w:val="28"/>
          <w:szCs w:val="28"/>
        </w:rPr>
        <w:t>Authors</w:t>
      </w:r>
      <w:r w:rsidRPr="003218FF">
        <w:rPr>
          <w:sz w:val="28"/>
          <w:szCs w:val="28"/>
          <w:lang w:val="vi-VN"/>
        </w:rPr>
        <w:t>:</w:t>
      </w:r>
      <w:r w:rsidRPr="003218FF">
        <w:rPr>
          <w:b/>
          <w:bCs/>
          <w:sz w:val="28"/>
          <w:szCs w:val="28"/>
          <w:lang w:val="vi-VN"/>
        </w:rPr>
        <w:t xml:space="preserve">   </w:t>
      </w:r>
      <w:r>
        <w:rPr>
          <w:b/>
          <w:bCs/>
          <w:sz w:val="28"/>
          <w:szCs w:val="28"/>
        </w:rPr>
        <w:t>Tran Vu Ky Anh</w:t>
      </w:r>
      <w:r w:rsidRPr="00EE40DB">
        <w:rPr>
          <w:b/>
          <w:bCs/>
          <w:sz w:val="28"/>
          <w:szCs w:val="28"/>
          <w:lang w:val="vi-VN"/>
        </w:rPr>
        <w:t xml:space="preserve"> – </w:t>
      </w:r>
      <w:r>
        <w:rPr>
          <w:b/>
          <w:bCs/>
          <w:sz w:val="28"/>
          <w:szCs w:val="28"/>
        </w:rPr>
        <w:t>520K0323</w:t>
      </w:r>
    </w:p>
    <w:p w14:paraId="60250457" w14:textId="77777777" w:rsidR="00854459" w:rsidRDefault="00854459" w:rsidP="00854459">
      <w:pPr>
        <w:suppressAutoHyphens/>
        <w:autoSpaceDE w:val="0"/>
        <w:autoSpaceDN w:val="0"/>
        <w:adjustRightInd w:val="0"/>
        <w:jc w:val="center"/>
        <w:rPr>
          <w:b/>
          <w:bCs/>
          <w:lang w:val="vi-VN"/>
        </w:rPr>
      </w:pPr>
    </w:p>
    <w:p w14:paraId="07246263" w14:textId="77777777" w:rsidR="00854459" w:rsidRDefault="00854459" w:rsidP="00854459">
      <w:pPr>
        <w:suppressAutoHyphens/>
        <w:autoSpaceDE w:val="0"/>
        <w:autoSpaceDN w:val="0"/>
        <w:adjustRightInd w:val="0"/>
        <w:jc w:val="center"/>
        <w:rPr>
          <w:b/>
          <w:bCs/>
          <w:lang w:val="vi-VN"/>
        </w:rPr>
      </w:pPr>
    </w:p>
    <w:p w14:paraId="19DF2F35" w14:textId="77777777" w:rsidR="00854459" w:rsidRDefault="00854459" w:rsidP="00854459">
      <w:pPr>
        <w:suppressAutoHyphens/>
        <w:autoSpaceDE w:val="0"/>
        <w:autoSpaceDN w:val="0"/>
        <w:adjustRightInd w:val="0"/>
        <w:jc w:val="center"/>
        <w:rPr>
          <w:b/>
          <w:bCs/>
          <w:lang w:val="vi-VN"/>
        </w:rPr>
      </w:pPr>
    </w:p>
    <w:p w14:paraId="2222C36C" w14:textId="77777777" w:rsidR="00854459" w:rsidRDefault="00854459" w:rsidP="00854459">
      <w:pPr>
        <w:suppressAutoHyphens/>
        <w:autoSpaceDE w:val="0"/>
        <w:autoSpaceDN w:val="0"/>
        <w:adjustRightInd w:val="0"/>
        <w:jc w:val="center"/>
        <w:rPr>
          <w:b/>
          <w:bCs/>
          <w:lang w:val="vi-VN"/>
        </w:rPr>
      </w:pPr>
    </w:p>
    <w:p w14:paraId="2AAFBE6F" w14:textId="77777777" w:rsidR="00854459" w:rsidRDefault="00854459" w:rsidP="00854459">
      <w:pPr>
        <w:suppressAutoHyphens/>
        <w:autoSpaceDE w:val="0"/>
        <w:autoSpaceDN w:val="0"/>
        <w:adjustRightInd w:val="0"/>
        <w:jc w:val="center"/>
        <w:rPr>
          <w:b/>
          <w:bCs/>
          <w:lang w:val="vi-VN"/>
        </w:rPr>
      </w:pPr>
    </w:p>
    <w:p w14:paraId="332964A5" w14:textId="77777777" w:rsidR="00854459" w:rsidRDefault="00854459" w:rsidP="00854459">
      <w:pPr>
        <w:suppressAutoHyphens/>
        <w:autoSpaceDE w:val="0"/>
        <w:autoSpaceDN w:val="0"/>
        <w:adjustRightInd w:val="0"/>
        <w:jc w:val="center"/>
        <w:rPr>
          <w:b/>
          <w:bCs/>
          <w:lang w:val="vi-VN"/>
        </w:rPr>
      </w:pPr>
    </w:p>
    <w:p w14:paraId="5606C9E2" w14:textId="77777777" w:rsidR="00854459" w:rsidRDefault="00854459" w:rsidP="00854459">
      <w:pPr>
        <w:suppressAutoHyphens/>
        <w:autoSpaceDE w:val="0"/>
        <w:autoSpaceDN w:val="0"/>
        <w:adjustRightInd w:val="0"/>
        <w:jc w:val="center"/>
        <w:rPr>
          <w:b/>
          <w:bCs/>
          <w:lang w:val="vi-VN"/>
        </w:rPr>
      </w:pPr>
    </w:p>
    <w:p w14:paraId="5D7BC8ED" w14:textId="77777777" w:rsidR="00854459" w:rsidRDefault="00854459" w:rsidP="00854459">
      <w:pPr>
        <w:suppressAutoHyphens/>
        <w:autoSpaceDE w:val="0"/>
        <w:autoSpaceDN w:val="0"/>
        <w:adjustRightInd w:val="0"/>
        <w:jc w:val="center"/>
        <w:rPr>
          <w:b/>
          <w:bCs/>
          <w:lang w:val="vi-VN"/>
        </w:rPr>
      </w:pPr>
    </w:p>
    <w:p w14:paraId="70D82687" w14:textId="77777777" w:rsidR="00854459" w:rsidRDefault="00854459" w:rsidP="00854459">
      <w:pPr>
        <w:suppressAutoHyphens/>
        <w:autoSpaceDE w:val="0"/>
        <w:autoSpaceDN w:val="0"/>
        <w:adjustRightInd w:val="0"/>
        <w:jc w:val="center"/>
        <w:rPr>
          <w:b/>
          <w:bCs/>
          <w:lang w:val="vi-VN"/>
        </w:rPr>
      </w:pPr>
    </w:p>
    <w:p w14:paraId="2F4B019B" w14:textId="77777777" w:rsidR="00854459" w:rsidRDefault="00854459" w:rsidP="00854459">
      <w:pPr>
        <w:suppressAutoHyphens/>
        <w:autoSpaceDE w:val="0"/>
        <w:autoSpaceDN w:val="0"/>
        <w:adjustRightInd w:val="0"/>
        <w:jc w:val="center"/>
        <w:rPr>
          <w:b/>
          <w:bCs/>
          <w:lang w:val="vi-VN"/>
        </w:rPr>
      </w:pPr>
    </w:p>
    <w:p w14:paraId="6B8954D3" w14:textId="77777777" w:rsidR="00854459" w:rsidRDefault="00854459" w:rsidP="00854459">
      <w:pPr>
        <w:suppressAutoHyphens/>
        <w:autoSpaceDE w:val="0"/>
        <w:autoSpaceDN w:val="0"/>
        <w:adjustRightInd w:val="0"/>
        <w:jc w:val="center"/>
        <w:rPr>
          <w:b/>
          <w:bCs/>
          <w:lang w:val="vi-VN"/>
        </w:rPr>
      </w:pPr>
    </w:p>
    <w:p w14:paraId="0E88015D" w14:textId="77777777" w:rsidR="00854459" w:rsidRDefault="00854459" w:rsidP="00854459">
      <w:pPr>
        <w:suppressAutoHyphens/>
        <w:autoSpaceDE w:val="0"/>
        <w:autoSpaceDN w:val="0"/>
        <w:adjustRightInd w:val="0"/>
        <w:jc w:val="center"/>
        <w:rPr>
          <w:b/>
          <w:bCs/>
          <w:lang w:val="vi-VN"/>
        </w:rPr>
      </w:pPr>
    </w:p>
    <w:p w14:paraId="12A9170B" w14:textId="77777777" w:rsidR="00854459" w:rsidRDefault="00854459" w:rsidP="00854459">
      <w:pPr>
        <w:suppressAutoHyphens/>
        <w:autoSpaceDE w:val="0"/>
        <w:autoSpaceDN w:val="0"/>
        <w:adjustRightInd w:val="0"/>
        <w:jc w:val="center"/>
        <w:rPr>
          <w:b/>
          <w:bCs/>
          <w:lang w:val="vi-VN"/>
        </w:rPr>
      </w:pPr>
    </w:p>
    <w:p w14:paraId="7BE5B4B1" w14:textId="77777777" w:rsidR="00854459" w:rsidRPr="00854459" w:rsidRDefault="00854459" w:rsidP="00854459">
      <w:pPr>
        <w:suppressAutoHyphens/>
        <w:autoSpaceDE w:val="0"/>
        <w:autoSpaceDN w:val="0"/>
        <w:adjustRightInd w:val="0"/>
        <w:jc w:val="center"/>
        <w:rPr>
          <w:b/>
          <w:bCs/>
          <w:iCs/>
          <w:sz w:val="28"/>
          <w:szCs w:val="28"/>
        </w:rPr>
        <w:sectPr w:rsidR="00854459" w:rsidRPr="00854459" w:rsidSect="005D5C20">
          <w:headerReference w:type="default" r:id="rId10"/>
          <w:pgSz w:w="12240" w:h="15840"/>
          <w:pgMar w:top="1985" w:right="1134" w:bottom="1701" w:left="1985" w:header="720" w:footer="720" w:gutter="0"/>
          <w:cols w:space="720"/>
          <w:docGrid w:linePitch="360"/>
        </w:sectPr>
      </w:pPr>
      <w:r>
        <w:rPr>
          <w:b/>
          <w:bCs/>
          <w:iCs/>
          <w:sz w:val="28"/>
          <w:szCs w:val="28"/>
        </w:rPr>
        <w:t>HO CHI MINH CITY</w:t>
      </w:r>
      <w:r w:rsidRPr="00CA1C39">
        <w:rPr>
          <w:b/>
          <w:bCs/>
          <w:iCs/>
          <w:sz w:val="28"/>
          <w:szCs w:val="28"/>
          <w:lang w:val="vi-VN"/>
        </w:rPr>
        <w:t>, 20</w:t>
      </w:r>
      <w:r>
        <w:rPr>
          <w:b/>
          <w:bCs/>
          <w:iCs/>
          <w:sz w:val="28"/>
          <w:szCs w:val="28"/>
        </w:rPr>
        <w:t>23</w:t>
      </w:r>
    </w:p>
    <w:bookmarkEnd w:id="0"/>
    <w:p w14:paraId="47A0DC4B" w14:textId="77777777" w:rsidR="007A43FB" w:rsidRDefault="007A43FB" w:rsidP="007A43FB">
      <w:pPr>
        <w:jc w:val="center"/>
        <w:rPr>
          <w:b/>
          <w:sz w:val="32"/>
          <w:szCs w:val="32"/>
        </w:rPr>
      </w:pPr>
      <w:r>
        <w:rPr>
          <w:b/>
          <w:sz w:val="32"/>
          <w:szCs w:val="32"/>
        </w:rPr>
        <w:lastRenderedPageBreak/>
        <w:t>PROJECT IS COMPLETED</w:t>
      </w:r>
    </w:p>
    <w:p w14:paraId="01301333" w14:textId="77777777" w:rsidR="003218FF" w:rsidRPr="002D796D" w:rsidRDefault="007A43FB" w:rsidP="007A43FB">
      <w:pPr>
        <w:jc w:val="center"/>
        <w:rPr>
          <w:b/>
          <w:sz w:val="32"/>
          <w:szCs w:val="32"/>
          <w:lang w:val="vi-VN"/>
        </w:rPr>
      </w:pPr>
      <w:r>
        <w:rPr>
          <w:b/>
          <w:sz w:val="32"/>
          <w:szCs w:val="32"/>
        </w:rPr>
        <w:t>AT TON DUC THANG UNIVERTY</w:t>
      </w:r>
    </w:p>
    <w:p w14:paraId="2C5D38DC"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F5B25A5" w14:textId="5DEF8489" w:rsidR="003218FF" w:rsidRPr="00DB7595" w:rsidRDefault="00014C7D" w:rsidP="003218FF">
      <w:pPr>
        <w:autoSpaceDE w:val="0"/>
        <w:autoSpaceDN w:val="0"/>
        <w:adjustRightInd w:val="0"/>
        <w:spacing w:line="360" w:lineRule="auto"/>
        <w:ind w:firstLine="720"/>
        <w:jc w:val="both"/>
        <w:rPr>
          <w:sz w:val="26"/>
          <w:szCs w:val="26"/>
          <w:lang w:val="vi-VN"/>
        </w:rPr>
      </w:pPr>
      <w:r>
        <w:rPr>
          <w:sz w:val="26"/>
          <w:szCs w:val="26"/>
        </w:rPr>
        <w:t xml:space="preserve">I </w:t>
      </w:r>
      <w:r w:rsidR="004C710C">
        <w:rPr>
          <w:sz w:val="26"/>
          <w:szCs w:val="26"/>
        </w:rPr>
        <w:t>commit that</w:t>
      </w:r>
      <w:r w:rsidR="00CA3E82">
        <w:rPr>
          <w:sz w:val="26"/>
          <w:szCs w:val="26"/>
        </w:rPr>
        <w:t xml:space="preserve"> this project is </w:t>
      </w:r>
      <w:r w:rsidR="00CA3E82" w:rsidRPr="00CA3E82">
        <w:rPr>
          <w:sz w:val="26"/>
          <w:szCs w:val="26"/>
        </w:rPr>
        <w:t>my</w:t>
      </w:r>
      <w:r w:rsidR="00CA3E82">
        <w:rPr>
          <w:sz w:val="26"/>
          <w:szCs w:val="26"/>
        </w:rPr>
        <w:t xml:space="preserve"> / our o</w:t>
      </w:r>
      <w:r w:rsidR="00CA3E82" w:rsidRPr="00CA3E82">
        <w:rPr>
          <w:sz w:val="26"/>
          <w:szCs w:val="26"/>
        </w:rPr>
        <w:t xml:space="preserve">wn project and is </w:t>
      </w:r>
      <w:r w:rsidR="00CA3E82">
        <w:rPr>
          <w:sz w:val="26"/>
          <w:szCs w:val="26"/>
        </w:rPr>
        <w:t>supervised</w:t>
      </w:r>
      <w:r w:rsidR="00CA3E82" w:rsidRPr="00CA3E82">
        <w:rPr>
          <w:sz w:val="26"/>
          <w:szCs w:val="26"/>
        </w:rPr>
        <w:t xml:space="preserve"> by </w:t>
      </w:r>
      <w:r w:rsidR="00854459">
        <w:rPr>
          <w:sz w:val="26"/>
          <w:szCs w:val="26"/>
        </w:rPr>
        <w:t>Mr. Le Anh Cuong</w:t>
      </w:r>
      <w:r w:rsidR="003218FF" w:rsidRPr="00DB7595">
        <w:rPr>
          <w:sz w:val="26"/>
          <w:szCs w:val="26"/>
          <w:lang w:val="vi-VN"/>
        </w:rPr>
        <w:t xml:space="preserve">. </w:t>
      </w:r>
      <w:r w:rsidR="00CA3E82" w:rsidRPr="00CA3E82">
        <w:rPr>
          <w:sz w:val="26"/>
          <w:szCs w:val="26"/>
          <w:lang w:val="vi-VN"/>
        </w:rPr>
        <w:t>The contents, results in this topic are honest and unpublished in any form before</w:t>
      </w:r>
      <w:r w:rsidR="003218FF" w:rsidRPr="00DB7595">
        <w:rPr>
          <w:sz w:val="26"/>
          <w:szCs w:val="26"/>
          <w:lang w:val="vi-VN"/>
        </w:rPr>
        <w:t xml:space="preserve">. </w:t>
      </w:r>
      <w:r w:rsidR="00CA3E82" w:rsidRPr="00CA3E82">
        <w:rPr>
          <w:sz w:val="26"/>
          <w:szCs w:val="26"/>
          <w:lang w:val="vi-VN"/>
        </w:rPr>
        <w:t>The data in the tables for analy</w:t>
      </w:r>
      <w:r w:rsidR="006D0771">
        <w:rPr>
          <w:sz w:val="26"/>
          <w:szCs w:val="26"/>
        </w:rPr>
        <w:t>zing</w:t>
      </w:r>
      <w:r w:rsidR="00CA3E82" w:rsidRPr="00CA3E82">
        <w:rPr>
          <w:sz w:val="26"/>
          <w:szCs w:val="26"/>
          <w:lang w:val="vi-VN"/>
        </w:rPr>
        <w:t>, comment</w:t>
      </w:r>
      <w:r w:rsidR="006D0771">
        <w:rPr>
          <w:sz w:val="26"/>
          <w:szCs w:val="26"/>
        </w:rPr>
        <w:t>ing</w:t>
      </w:r>
      <w:r w:rsidR="00CA3E82" w:rsidRPr="00CA3E82">
        <w:rPr>
          <w:sz w:val="26"/>
          <w:szCs w:val="26"/>
          <w:lang w:val="vi-VN"/>
        </w:rPr>
        <w:t xml:space="preserve"> and </w:t>
      </w:r>
      <w:r w:rsidR="006D0771">
        <w:rPr>
          <w:sz w:val="26"/>
          <w:szCs w:val="26"/>
        </w:rPr>
        <w:t>evaluating</w:t>
      </w:r>
      <w:r w:rsidR="00CA3E82" w:rsidRPr="00CA3E82">
        <w:rPr>
          <w:sz w:val="26"/>
          <w:szCs w:val="26"/>
          <w:lang w:val="vi-VN"/>
        </w:rPr>
        <w:t xml:space="preserve"> are collected from various sources </w:t>
      </w:r>
      <w:r w:rsidR="00CA3E82">
        <w:rPr>
          <w:sz w:val="26"/>
          <w:szCs w:val="26"/>
        </w:rPr>
        <w:t xml:space="preserve">and </w:t>
      </w:r>
      <w:r w:rsidR="006D0771" w:rsidRPr="00CA3E82">
        <w:rPr>
          <w:sz w:val="26"/>
          <w:szCs w:val="26"/>
          <w:lang w:val="vi-VN"/>
        </w:rPr>
        <w:t xml:space="preserve">by </w:t>
      </w:r>
      <w:r w:rsidR="006D0771">
        <w:rPr>
          <w:sz w:val="26"/>
          <w:szCs w:val="26"/>
        </w:rPr>
        <w:t xml:space="preserve">the </w:t>
      </w:r>
      <w:r w:rsidR="006D0771" w:rsidRPr="00CA3E82">
        <w:rPr>
          <w:sz w:val="26"/>
          <w:szCs w:val="26"/>
          <w:lang w:val="vi-VN"/>
        </w:rPr>
        <w:t>author</w:t>
      </w:r>
      <w:r w:rsidR="006D0771">
        <w:rPr>
          <w:sz w:val="26"/>
          <w:szCs w:val="26"/>
        </w:rPr>
        <w:t>s</w:t>
      </w:r>
      <w:r w:rsidR="006D0771" w:rsidRPr="00CA3E82">
        <w:rPr>
          <w:sz w:val="26"/>
          <w:szCs w:val="26"/>
          <w:lang w:val="vi-VN"/>
        </w:rPr>
        <w:t xml:space="preserve"> </w:t>
      </w:r>
      <w:r w:rsidR="006D0771">
        <w:rPr>
          <w:sz w:val="26"/>
          <w:szCs w:val="26"/>
        </w:rPr>
        <w:t xml:space="preserve">and the citations are </w:t>
      </w:r>
      <w:r w:rsidR="006D0771" w:rsidRPr="00CA3E82">
        <w:rPr>
          <w:sz w:val="26"/>
          <w:szCs w:val="26"/>
        </w:rPr>
        <w:t>specified</w:t>
      </w:r>
      <w:r w:rsidR="006D0771">
        <w:rPr>
          <w:sz w:val="26"/>
          <w:szCs w:val="26"/>
        </w:rPr>
        <w:t xml:space="preserve"> </w:t>
      </w:r>
      <w:r w:rsidR="00CA3E82" w:rsidRPr="00CA3E82">
        <w:rPr>
          <w:sz w:val="26"/>
          <w:szCs w:val="26"/>
          <w:lang w:val="vi-VN"/>
        </w:rPr>
        <w:t xml:space="preserve">in </w:t>
      </w:r>
      <w:r w:rsidR="00CA3E82">
        <w:rPr>
          <w:sz w:val="26"/>
          <w:szCs w:val="26"/>
        </w:rPr>
        <w:t>R</w:t>
      </w:r>
      <w:r w:rsidR="00CA3E82" w:rsidRPr="00CA3E82">
        <w:rPr>
          <w:sz w:val="26"/>
          <w:szCs w:val="26"/>
          <w:lang w:val="vi-VN"/>
        </w:rPr>
        <w:t>eferenc</w:t>
      </w:r>
      <w:r w:rsidR="00CA3E82">
        <w:rPr>
          <w:sz w:val="26"/>
          <w:szCs w:val="26"/>
        </w:rPr>
        <w:t>es section</w:t>
      </w:r>
      <w:r w:rsidR="00CA3E82" w:rsidRPr="00CA3E82">
        <w:rPr>
          <w:sz w:val="26"/>
          <w:szCs w:val="26"/>
          <w:lang w:val="vi-VN"/>
        </w:rPr>
        <w:t>.</w:t>
      </w:r>
    </w:p>
    <w:p w14:paraId="36BFE221" w14:textId="77777777" w:rsidR="003218FF" w:rsidRPr="00DB7595" w:rsidRDefault="006D0771" w:rsidP="003218FF">
      <w:pPr>
        <w:autoSpaceDE w:val="0"/>
        <w:autoSpaceDN w:val="0"/>
        <w:adjustRightInd w:val="0"/>
        <w:spacing w:line="360" w:lineRule="auto"/>
        <w:ind w:firstLine="720"/>
        <w:jc w:val="both"/>
        <w:rPr>
          <w:sz w:val="26"/>
          <w:szCs w:val="26"/>
          <w:lang w:val="vi-VN"/>
        </w:rPr>
      </w:pPr>
      <w:r w:rsidRPr="006D0771">
        <w:rPr>
          <w:sz w:val="26"/>
          <w:szCs w:val="26"/>
          <w:lang w:val="vi-VN"/>
        </w:rPr>
        <w:t>In addition, a number of comments and assessments as well as data from other authors and organizations are also used in the project</w:t>
      </w:r>
      <w:r>
        <w:rPr>
          <w:sz w:val="26"/>
          <w:szCs w:val="26"/>
        </w:rPr>
        <w:t xml:space="preserve"> are</w:t>
      </w:r>
      <w:r w:rsidRPr="006D0771">
        <w:rPr>
          <w:sz w:val="26"/>
          <w:szCs w:val="26"/>
          <w:lang w:val="vi-VN"/>
        </w:rPr>
        <w:t xml:space="preserve"> reference</w:t>
      </w:r>
      <w:r>
        <w:rPr>
          <w:sz w:val="26"/>
          <w:szCs w:val="26"/>
        </w:rPr>
        <w:t xml:space="preserve">d </w:t>
      </w:r>
      <w:r w:rsidRPr="006D0771">
        <w:rPr>
          <w:sz w:val="26"/>
          <w:szCs w:val="26"/>
          <w:lang w:val="vi-VN"/>
        </w:rPr>
        <w:t>and annotat</w:t>
      </w:r>
      <w:r>
        <w:rPr>
          <w:sz w:val="26"/>
          <w:szCs w:val="26"/>
        </w:rPr>
        <w:t>ed clearly</w:t>
      </w:r>
      <w:r w:rsidRPr="006D0771">
        <w:rPr>
          <w:sz w:val="26"/>
          <w:szCs w:val="26"/>
          <w:lang w:val="vi-VN"/>
        </w:rPr>
        <w:t>.</w:t>
      </w:r>
    </w:p>
    <w:p w14:paraId="7A52CA23" w14:textId="77777777" w:rsidR="003218FF" w:rsidRPr="00DB7595" w:rsidRDefault="006D0771" w:rsidP="00CA7611">
      <w:pPr>
        <w:autoSpaceDE w:val="0"/>
        <w:autoSpaceDN w:val="0"/>
        <w:adjustRightInd w:val="0"/>
        <w:spacing w:line="360" w:lineRule="auto"/>
        <w:ind w:firstLine="720"/>
        <w:jc w:val="both"/>
        <w:rPr>
          <w:b/>
          <w:sz w:val="26"/>
          <w:szCs w:val="26"/>
          <w:lang w:val="vi-VN"/>
        </w:rPr>
      </w:pPr>
      <w:r>
        <w:rPr>
          <w:b/>
          <w:sz w:val="26"/>
          <w:szCs w:val="26"/>
        </w:rPr>
        <w:t xml:space="preserve">If this project has any </w:t>
      </w:r>
      <w:r w:rsidR="00CA7611" w:rsidRPr="00CA7611">
        <w:rPr>
          <w:b/>
          <w:sz w:val="26"/>
          <w:szCs w:val="26"/>
        </w:rPr>
        <w:t>cheating</w:t>
      </w:r>
      <w:r w:rsidR="00CA7611">
        <w:rPr>
          <w:b/>
          <w:sz w:val="26"/>
          <w:szCs w:val="26"/>
        </w:rPr>
        <w:t xml:space="preserve"> </w:t>
      </w:r>
      <w:r>
        <w:rPr>
          <w:b/>
          <w:sz w:val="26"/>
          <w:szCs w:val="26"/>
        </w:rPr>
        <w:t xml:space="preserve">or </w:t>
      </w:r>
      <w:r w:rsidRPr="006D0771">
        <w:rPr>
          <w:b/>
          <w:sz w:val="26"/>
          <w:szCs w:val="26"/>
        </w:rPr>
        <w:t>plagiarism</w:t>
      </w:r>
      <w:r w:rsidR="00CA7611">
        <w:rPr>
          <w:b/>
          <w:sz w:val="26"/>
          <w:szCs w:val="26"/>
        </w:rPr>
        <w:t>,</w:t>
      </w:r>
      <w:r w:rsidRPr="006D0771">
        <w:rPr>
          <w:b/>
          <w:sz w:val="26"/>
          <w:szCs w:val="26"/>
        </w:rPr>
        <w:t xml:space="preserve"> </w:t>
      </w:r>
      <w:r w:rsidR="00CA7611" w:rsidRPr="00CA7611">
        <w:rPr>
          <w:b/>
          <w:sz w:val="26"/>
          <w:szCs w:val="26"/>
        </w:rPr>
        <w:t>I take full responsibility for the content of my project</w:t>
      </w:r>
      <w:r w:rsidR="00CA7611">
        <w:rPr>
          <w:b/>
          <w:sz w:val="26"/>
          <w:szCs w:val="26"/>
        </w:rPr>
        <w:t xml:space="preserve">. </w:t>
      </w:r>
      <w:r w:rsidR="00CA7611">
        <w:rPr>
          <w:bCs/>
          <w:sz w:val="26"/>
          <w:szCs w:val="26"/>
        </w:rPr>
        <w:t xml:space="preserve">Ton Duc Thang University </w:t>
      </w:r>
      <w:r w:rsidR="00CA7611" w:rsidRPr="00CA7611">
        <w:rPr>
          <w:bCs/>
          <w:sz w:val="26"/>
          <w:szCs w:val="26"/>
        </w:rPr>
        <w:t>is not related</w:t>
      </w:r>
      <w:r w:rsidR="00CA7611">
        <w:rPr>
          <w:bCs/>
          <w:sz w:val="26"/>
          <w:szCs w:val="26"/>
        </w:rPr>
        <w:t xml:space="preserve"> to i</w:t>
      </w:r>
      <w:r w:rsidR="00CA7611" w:rsidRPr="00CA7611">
        <w:rPr>
          <w:bCs/>
          <w:sz w:val="26"/>
          <w:szCs w:val="26"/>
        </w:rPr>
        <w:t>nfringement</w:t>
      </w:r>
      <w:r w:rsidR="00CA7611">
        <w:rPr>
          <w:bCs/>
          <w:sz w:val="26"/>
          <w:szCs w:val="26"/>
        </w:rPr>
        <w:t xml:space="preserve"> of </w:t>
      </w:r>
      <w:r w:rsidR="00CA7611" w:rsidRPr="00CA7611">
        <w:rPr>
          <w:bCs/>
          <w:sz w:val="26"/>
          <w:szCs w:val="26"/>
        </w:rPr>
        <w:t>copyright caused by me during the</w:t>
      </w:r>
      <w:r w:rsidR="00CA7611">
        <w:rPr>
          <w:bCs/>
          <w:sz w:val="26"/>
          <w:szCs w:val="26"/>
        </w:rPr>
        <w:t xml:space="preserve"> </w:t>
      </w:r>
      <w:r w:rsidR="00CA7611" w:rsidRPr="00CA7611">
        <w:rPr>
          <w:bCs/>
          <w:sz w:val="26"/>
          <w:szCs w:val="26"/>
        </w:rPr>
        <w:t>process</w:t>
      </w:r>
      <w:r w:rsidR="00CA7611">
        <w:rPr>
          <w:bCs/>
          <w:sz w:val="26"/>
          <w:szCs w:val="26"/>
        </w:rPr>
        <w:t xml:space="preserve"> of</w:t>
      </w:r>
      <w:r w:rsidR="00CA7611" w:rsidRPr="00CA7611">
        <w:rPr>
          <w:bCs/>
          <w:sz w:val="26"/>
          <w:szCs w:val="26"/>
        </w:rPr>
        <w:t xml:space="preserve"> </w:t>
      </w:r>
      <w:r w:rsidR="00CA7611">
        <w:rPr>
          <w:bCs/>
          <w:sz w:val="26"/>
          <w:szCs w:val="26"/>
        </w:rPr>
        <w:t>this project implementation.</w:t>
      </w:r>
    </w:p>
    <w:p w14:paraId="5521A76F" w14:textId="21C36365" w:rsidR="003218FF" w:rsidRPr="00DB7595" w:rsidRDefault="00014C7D" w:rsidP="003218FF">
      <w:pPr>
        <w:autoSpaceDE w:val="0"/>
        <w:autoSpaceDN w:val="0"/>
        <w:adjustRightInd w:val="0"/>
        <w:spacing w:line="360" w:lineRule="auto"/>
        <w:ind w:left="3600"/>
        <w:jc w:val="center"/>
        <w:rPr>
          <w:i/>
          <w:sz w:val="26"/>
          <w:szCs w:val="26"/>
          <w:lang w:val="vi-VN"/>
        </w:rPr>
      </w:pPr>
      <w:r>
        <w:rPr>
          <w:i/>
          <w:sz w:val="26"/>
          <w:szCs w:val="26"/>
        </w:rPr>
        <w:t>Ho Chi Minh City</w:t>
      </w:r>
      <w:r w:rsidR="003218FF" w:rsidRPr="00DB7595">
        <w:rPr>
          <w:i/>
          <w:sz w:val="26"/>
          <w:szCs w:val="26"/>
          <w:lang w:val="vi-VN"/>
        </w:rPr>
        <w:t xml:space="preserve">, </w:t>
      </w:r>
      <w:r w:rsidR="00854459">
        <w:rPr>
          <w:i/>
          <w:sz w:val="26"/>
          <w:szCs w:val="26"/>
        </w:rPr>
        <w:t>May</w:t>
      </w:r>
      <w:r w:rsidR="00CA3E82">
        <w:rPr>
          <w:i/>
          <w:sz w:val="26"/>
          <w:szCs w:val="26"/>
        </w:rPr>
        <w:t xml:space="preserve"> </w:t>
      </w:r>
      <w:r w:rsidR="00854459">
        <w:rPr>
          <w:i/>
          <w:sz w:val="26"/>
          <w:szCs w:val="26"/>
        </w:rPr>
        <w:t>5</w:t>
      </w:r>
      <w:r w:rsidR="00CA3E82">
        <w:rPr>
          <w:i/>
          <w:sz w:val="26"/>
          <w:szCs w:val="26"/>
          <w:vertAlign w:val="superscript"/>
        </w:rPr>
        <w:t>t</w:t>
      </w:r>
      <w:r w:rsidR="00854459">
        <w:rPr>
          <w:i/>
          <w:sz w:val="26"/>
          <w:szCs w:val="26"/>
          <w:vertAlign w:val="superscript"/>
        </w:rPr>
        <w:t>h</w:t>
      </w:r>
      <w:r w:rsidR="003218FF" w:rsidRPr="00DB7595">
        <w:rPr>
          <w:i/>
          <w:sz w:val="26"/>
          <w:szCs w:val="26"/>
          <w:lang w:val="vi-VN"/>
        </w:rPr>
        <w:t xml:space="preserve"> </w:t>
      </w:r>
      <w:r w:rsidR="00CA3E82">
        <w:rPr>
          <w:i/>
          <w:sz w:val="26"/>
          <w:szCs w:val="26"/>
        </w:rPr>
        <w:t>, 20</w:t>
      </w:r>
      <w:r w:rsidR="00854459">
        <w:rPr>
          <w:i/>
          <w:sz w:val="26"/>
          <w:szCs w:val="26"/>
        </w:rPr>
        <w:t>23</w:t>
      </w:r>
      <w:r w:rsidR="003218FF" w:rsidRPr="00DB7595">
        <w:rPr>
          <w:i/>
          <w:sz w:val="26"/>
          <w:szCs w:val="26"/>
          <w:lang w:val="vi-VN"/>
        </w:rPr>
        <w:t xml:space="preserve">     </w:t>
      </w:r>
    </w:p>
    <w:p w14:paraId="07213DF2" w14:textId="77777777" w:rsidR="003218FF" w:rsidRPr="00014C7D" w:rsidRDefault="00014C7D" w:rsidP="00BB2B2A">
      <w:pPr>
        <w:tabs>
          <w:tab w:val="center" w:pos="6521"/>
        </w:tabs>
        <w:autoSpaceDE w:val="0"/>
        <w:autoSpaceDN w:val="0"/>
        <w:adjustRightInd w:val="0"/>
        <w:spacing w:line="360" w:lineRule="auto"/>
        <w:ind w:left="3600"/>
        <w:jc w:val="center"/>
        <w:rPr>
          <w:i/>
          <w:sz w:val="26"/>
          <w:szCs w:val="26"/>
        </w:rPr>
      </w:pPr>
      <w:r>
        <w:rPr>
          <w:i/>
          <w:sz w:val="26"/>
          <w:szCs w:val="26"/>
        </w:rPr>
        <w:t>Author</w:t>
      </w:r>
      <w:r w:rsidR="004C710C">
        <w:rPr>
          <w:i/>
          <w:sz w:val="26"/>
          <w:szCs w:val="26"/>
        </w:rPr>
        <w:t>s</w:t>
      </w:r>
    </w:p>
    <w:p w14:paraId="2152209E" w14:textId="77777777" w:rsidR="00476CF0"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w:t>
      </w:r>
      <w:r w:rsidR="00014C7D">
        <w:rPr>
          <w:i/>
          <w:sz w:val="26"/>
          <w:szCs w:val="26"/>
        </w:rPr>
        <w:t>signature and full name</w:t>
      </w:r>
      <w:r w:rsidR="003218FF" w:rsidRPr="00DB7595">
        <w:rPr>
          <w:i/>
          <w:sz w:val="26"/>
          <w:szCs w:val="26"/>
          <w:lang w:val="vi-VN"/>
        </w:rPr>
        <w:t>)</w:t>
      </w:r>
    </w:p>
    <w:p w14:paraId="66BA0D9C" w14:textId="337D641D" w:rsidR="00BB2B2A" w:rsidRPr="00854459" w:rsidRDefault="00854459" w:rsidP="00BB2B2A">
      <w:pPr>
        <w:tabs>
          <w:tab w:val="center" w:pos="6379"/>
        </w:tabs>
        <w:spacing w:after="200" w:line="276" w:lineRule="auto"/>
        <w:rPr>
          <w:i/>
          <w:sz w:val="26"/>
          <w:szCs w:val="26"/>
        </w:rPr>
      </w:pPr>
      <w:r>
        <w:rPr>
          <w:i/>
          <w:sz w:val="26"/>
          <w:szCs w:val="26"/>
          <w:lang w:val="vi-VN"/>
        </w:rPr>
        <w:tab/>
      </w:r>
      <w:r>
        <w:rPr>
          <w:i/>
          <w:sz w:val="26"/>
          <w:szCs w:val="26"/>
        </w:rPr>
        <w:t>Anh</w:t>
      </w:r>
    </w:p>
    <w:p w14:paraId="0AA90D11" w14:textId="4213CE44" w:rsidR="00BB2B2A" w:rsidRPr="00854459" w:rsidRDefault="00BB2B2A" w:rsidP="00BB2B2A">
      <w:pPr>
        <w:tabs>
          <w:tab w:val="center" w:pos="6379"/>
        </w:tabs>
        <w:spacing w:after="200" w:line="276" w:lineRule="auto"/>
        <w:rPr>
          <w:i/>
          <w:sz w:val="26"/>
          <w:szCs w:val="26"/>
        </w:rPr>
      </w:pPr>
      <w:r w:rsidRPr="00DB7595">
        <w:rPr>
          <w:i/>
          <w:sz w:val="26"/>
          <w:szCs w:val="26"/>
          <w:lang w:val="vi-VN"/>
        </w:rPr>
        <w:tab/>
      </w:r>
      <w:r w:rsidR="00854459">
        <w:rPr>
          <w:i/>
          <w:sz w:val="26"/>
          <w:szCs w:val="26"/>
        </w:rPr>
        <w:t>Trần Vũ Kỳ Anh</w:t>
      </w:r>
    </w:p>
    <w:p w14:paraId="1266EE2A" w14:textId="77777777" w:rsidR="00BB2B2A" w:rsidRPr="00DB7595" w:rsidRDefault="00BB2B2A" w:rsidP="00BB2B2A">
      <w:pPr>
        <w:tabs>
          <w:tab w:val="center" w:pos="6379"/>
        </w:tabs>
        <w:spacing w:after="200" w:line="276" w:lineRule="auto"/>
        <w:rPr>
          <w:i/>
          <w:sz w:val="26"/>
          <w:szCs w:val="26"/>
          <w:lang w:val="vi-VN"/>
        </w:rPr>
      </w:pPr>
    </w:p>
    <w:p w14:paraId="11CB8273" w14:textId="77777777" w:rsidR="00BB2B2A" w:rsidRPr="00DB7595" w:rsidRDefault="00BB2B2A" w:rsidP="00BB2B2A">
      <w:pPr>
        <w:tabs>
          <w:tab w:val="center" w:pos="6379"/>
        </w:tabs>
        <w:spacing w:after="200" w:line="276" w:lineRule="auto"/>
        <w:rPr>
          <w:i/>
          <w:sz w:val="26"/>
          <w:szCs w:val="26"/>
          <w:lang w:val="vi-VN"/>
        </w:rPr>
      </w:pPr>
    </w:p>
    <w:p w14:paraId="47582A4D" w14:textId="77777777" w:rsidR="00BB2B2A" w:rsidRPr="00DB7595" w:rsidRDefault="00BB2B2A" w:rsidP="00BB2B2A">
      <w:pPr>
        <w:tabs>
          <w:tab w:val="center" w:pos="6379"/>
        </w:tabs>
        <w:spacing w:after="200" w:line="276" w:lineRule="auto"/>
        <w:rPr>
          <w:i/>
          <w:sz w:val="26"/>
          <w:szCs w:val="26"/>
          <w:lang w:val="vi-VN"/>
        </w:rPr>
      </w:pPr>
    </w:p>
    <w:p w14:paraId="1C5BB27A" w14:textId="0CDCE57E"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04DAB862" w14:textId="77777777" w:rsidR="00B118C8" w:rsidRPr="007A43FB" w:rsidRDefault="00B118C8" w:rsidP="007A43FB">
      <w:pPr>
        <w:spacing w:after="200" w:line="276" w:lineRule="auto"/>
        <w:rPr>
          <w:i/>
          <w:sz w:val="26"/>
          <w:szCs w:val="26"/>
          <w:lang w:val="vi-VN"/>
        </w:rPr>
      </w:pPr>
    </w:p>
    <w:p w14:paraId="55E034B5" w14:textId="77777777" w:rsidR="00B118C8" w:rsidRPr="00DC2276" w:rsidRDefault="00B118C8" w:rsidP="00B118C8">
      <w:pPr>
        <w:spacing w:after="200" w:line="276" w:lineRule="auto"/>
        <w:rPr>
          <w:lang w:val="vi-VN"/>
        </w:rPr>
      </w:pPr>
    </w:p>
    <w:p w14:paraId="3AF91F79" w14:textId="7AA324E3" w:rsidR="007E6AB9" w:rsidRPr="007E6AB9" w:rsidRDefault="007E6AB9" w:rsidP="00596A44">
      <w:pPr>
        <w:pStyle w:val="Chng"/>
      </w:pPr>
      <w:r w:rsidRPr="00DB7595">
        <w:rPr>
          <w:sz w:val="26"/>
          <w:szCs w:val="26"/>
          <w:lang w:val="vi-VN"/>
        </w:rPr>
        <w:br w:type="page"/>
      </w:r>
      <w:bookmarkStart w:id="1" w:name="_Toc12873905"/>
      <w:r w:rsidR="00DA4B44" w:rsidRPr="00DA4B44">
        <w:lastRenderedPageBreak/>
        <w:t>CONTENTS</w:t>
      </w:r>
      <w:bookmarkEnd w:id="1"/>
    </w:p>
    <w:p w14:paraId="24904009" w14:textId="069E7026" w:rsidR="0070588B" w:rsidRDefault="00DA4B44">
      <w:pPr>
        <w:pStyle w:val="TOC1"/>
        <w:tabs>
          <w:tab w:val="right" w:leader="dot" w:pos="9111"/>
        </w:tabs>
        <w:rPr>
          <w:rFonts w:asciiTheme="minorHAnsi" w:eastAsiaTheme="minorEastAsia" w:hAnsiTheme="minorHAnsi" w:cstheme="minorBidi"/>
          <w:noProof/>
          <w:sz w:val="22"/>
          <w:szCs w:val="22"/>
          <w:lang w:val="vi-VN" w:eastAsia="vi-VN"/>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2873905" w:history="1">
        <w:r w:rsidR="0070588B" w:rsidRPr="00AF2853">
          <w:rPr>
            <w:rStyle w:val="Hyperlink"/>
            <w:noProof/>
          </w:rPr>
          <w:t>CONTENTS</w:t>
        </w:r>
        <w:r w:rsidR="0070588B">
          <w:rPr>
            <w:noProof/>
            <w:webHidden/>
          </w:rPr>
          <w:tab/>
        </w:r>
        <w:r w:rsidR="00596A44">
          <w:rPr>
            <w:noProof/>
            <w:webHidden/>
          </w:rPr>
          <w:t>2</w:t>
        </w:r>
      </w:hyperlink>
    </w:p>
    <w:p w14:paraId="4CF56CD1" w14:textId="65534E6A" w:rsidR="0070588B" w:rsidRDefault="00000000">
      <w:pPr>
        <w:pStyle w:val="TOC1"/>
        <w:tabs>
          <w:tab w:val="right" w:leader="dot" w:pos="9111"/>
        </w:tabs>
        <w:rPr>
          <w:rFonts w:asciiTheme="minorHAnsi" w:eastAsiaTheme="minorEastAsia" w:hAnsiTheme="minorHAnsi" w:cstheme="minorBidi"/>
          <w:noProof/>
          <w:sz w:val="22"/>
          <w:szCs w:val="22"/>
          <w:lang w:val="vi-VN" w:eastAsia="vi-VN"/>
        </w:rPr>
      </w:pPr>
      <w:hyperlink w:anchor="_Toc12873907" w:history="1">
        <w:r w:rsidR="0070588B" w:rsidRPr="00AF2853">
          <w:rPr>
            <w:rStyle w:val="Hyperlink"/>
            <w:noProof/>
          </w:rPr>
          <w:t>CHAPTER 1 – INTRODUCTION</w:t>
        </w:r>
        <w:r w:rsidR="0070588B">
          <w:rPr>
            <w:noProof/>
            <w:webHidden/>
          </w:rPr>
          <w:tab/>
        </w:r>
        <w:r w:rsidR="00596A44">
          <w:rPr>
            <w:noProof/>
            <w:webHidden/>
          </w:rPr>
          <w:t>3</w:t>
        </w:r>
      </w:hyperlink>
    </w:p>
    <w:p w14:paraId="7E5C6135" w14:textId="77777777" w:rsidR="0070588B" w:rsidRDefault="00000000">
      <w:pPr>
        <w:pStyle w:val="TOC2"/>
        <w:tabs>
          <w:tab w:val="right" w:leader="dot" w:pos="9111"/>
        </w:tabs>
        <w:rPr>
          <w:rFonts w:asciiTheme="minorHAnsi" w:eastAsiaTheme="minorEastAsia" w:hAnsiTheme="minorHAnsi" w:cstheme="minorBidi"/>
          <w:noProof/>
          <w:sz w:val="22"/>
          <w:szCs w:val="22"/>
          <w:lang w:val="vi-VN" w:eastAsia="vi-VN"/>
        </w:rPr>
      </w:pPr>
      <w:hyperlink w:anchor="_Toc12873908" w:history="1">
        <w:r w:rsidR="0070588B" w:rsidRPr="00AF2853">
          <w:rPr>
            <w:rStyle w:val="Hyperlink"/>
            <w:noProof/>
          </w:rPr>
          <w:t>1.1 Tiểu mục cấp 1</w:t>
        </w:r>
        <w:r w:rsidR="0070588B">
          <w:rPr>
            <w:noProof/>
            <w:webHidden/>
          </w:rPr>
          <w:tab/>
        </w:r>
        <w:r w:rsidR="0070588B">
          <w:rPr>
            <w:noProof/>
            <w:webHidden/>
          </w:rPr>
          <w:fldChar w:fldCharType="begin"/>
        </w:r>
        <w:r w:rsidR="0070588B">
          <w:rPr>
            <w:noProof/>
            <w:webHidden/>
          </w:rPr>
          <w:instrText xml:space="preserve"> PAGEREF _Toc12873908 \h </w:instrText>
        </w:r>
        <w:r w:rsidR="0070588B">
          <w:rPr>
            <w:noProof/>
            <w:webHidden/>
          </w:rPr>
        </w:r>
        <w:r w:rsidR="0070588B">
          <w:rPr>
            <w:noProof/>
            <w:webHidden/>
          </w:rPr>
          <w:fldChar w:fldCharType="separate"/>
        </w:r>
        <w:r w:rsidR="0070588B">
          <w:rPr>
            <w:noProof/>
            <w:webHidden/>
          </w:rPr>
          <w:t>4</w:t>
        </w:r>
        <w:r w:rsidR="0070588B">
          <w:rPr>
            <w:noProof/>
            <w:webHidden/>
          </w:rPr>
          <w:fldChar w:fldCharType="end"/>
        </w:r>
      </w:hyperlink>
    </w:p>
    <w:p w14:paraId="390A1727" w14:textId="77777777" w:rsidR="0070588B" w:rsidRDefault="00000000">
      <w:pPr>
        <w:pStyle w:val="TOC3"/>
        <w:tabs>
          <w:tab w:val="right" w:leader="dot" w:pos="9111"/>
        </w:tabs>
        <w:rPr>
          <w:rFonts w:asciiTheme="minorHAnsi" w:eastAsiaTheme="minorEastAsia" w:hAnsiTheme="minorHAnsi" w:cstheme="minorBidi"/>
          <w:noProof/>
          <w:sz w:val="22"/>
          <w:szCs w:val="22"/>
          <w:lang w:val="vi-VN" w:eastAsia="vi-VN"/>
        </w:rPr>
      </w:pPr>
      <w:hyperlink w:anchor="_Toc12873909" w:history="1">
        <w:r w:rsidR="0070588B" w:rsidRPr="00AF2853">
          <w:rPr>
            <w:rStyle w:val="Hyperlink"/>
            <w:noProof/>
          </w:rPr>
          <w:t>1.1.1 Tiểu mục cấp 2</w:t>
        </w:r>
        <w:r w:rsidR="0070588B">
          <w:rPr>
            <w:noProof/>
            <w:webHidden/>
          </w:rPr>
          <w:tab/>
        </w:r>
        <w:r w:rsidR="0070588B">
          <w:rPr>
            <w:noProof/>
            <w:webHidden/>
          </w:rPr>
          <w:fldChar w:fldCharType="begin"/>
        </w:r>
        <w:r w:rsidR="0070588B">
          <w:rPr>
            <w:noProof/>
            <w:webHidden/>
          </w:rPr>
          <w:instrText xml:space="preserve"> PAGEREF _Toc12873909 \h </w:instrText>
        </w:r>
        <w:r w:rsidR="0070588B">
          <w:rPr>
            <w:noProof/>
            <w:webHidden/>
          </w:rPr>
        </w:r>
        <w:r w:rsidR="0070588B">
          <w:rPr>
            <w:noProof/>
            <w:webHidden/>
          </w:rPr>
          <w:fldChar w:fldCharType="separate"/>
        </w:r>
        <w:r w:rsidR="0070588B">
          <w:rPr>
            <w:noProof/>
            <w:webHidden/>
          </w:rPr>
          <w:t>4</w:t>
        </w:r>
        <w:r w:rsidR="0070588B">
          <w:rPr>
            <w:noProof/>
            <w:webHidden/>
          </w:rPr>
          <w:fldChar w:fldCharType="end"/>
        </w:r>
      </w:hyperlink>
    </w:p>
    <w:p w14:paraId="53271865" w14:textId="77777777" w:rsidR="0070588B" w:rsidRDefault="00000000">
      <w:pPr>
        <w:pStyle w:val="TOC4"/>
        <w:tabs>
          <w:tab w:val="right" w:leader="dot" w:pos="9111"/>
        </w:tabs>
        <w:rPr>
          <w:rFonts w:asciiTheme="minorHAnsi" w:eastAsiaTheme="minorEastAsia" w:hAnsiTheme="minorHAnsi" w:cstheme="minorBidi"/>
          <w:noProof/>
          <w:sz w:val="22"/>
          <w:szCs w:val="22"/>
          <w:lang w:val="vi-VN" w:eastAsia="vi-VN"/>
        </w:rPr>
      </w:pPr>
      <w:hyperlink w:anchor="_Toc12873910" w:history="1">
        <w:r w:rsidR="0070588B" w:rsidRPr="00AF2853">
          <w:rPr>
            <w:rStyle w:val="Hyperlink"/>
            <w:noProof/>
          </w:rPr>
          <w:t>1.1.1.1 Tiểu mục cấp 3</w:t>
        </w:r>
        <w:r w:rsidR="0070588B">
          <w:rPr>
            <w:noProof/>
            <w:webHidden/>
          </w:rPr>
          <w:tab/>
        </w:r>
        <w:r w:rsidR="0070588B">
          <w:rPr>
            <w:noProof/>
            <w:webHidden/>
          </w:rPr>
          <w:fldChar w:fldCharType="begin"/>
        </w:r>
        <w:r w:rsidR="0070588B">
          <w:rPr>
            <w:noProof/>
            <w:webHidden/>
          </w:rPr>
          <w:instrText xml:space="preserve"> PAGEREF _Toc12873910 \h </w:instrText>
        </w:r>
        <w:r w:rsidR="0070588B">
          <w:rPr>
            <w:noProof/>
            <w:webHidden/>
          </w:rPr>
        </w:r>
        <w:r w:rsidR="0070588B">
          <w:rPr>
            <w:noProof/>
            <w:webHidden/>
          </w:rPr>
          <w:fldChar w:fldCharType="separate"/>
        </w:r>
        <w:r w:rsidR="0070588B">
          <w:rPr>
            <w:noProof/>
            <w:webHidden/>
          </w:rPr>
          <w:t>4</w:t>
        </w:r>
        <w:r w:rsidR="0070588B">
          <w:rPr>
            <w:noProof/>
            <w:webHidden/>
          </w:rPr>
          <w:fldChar w:fldCharType="end"/>
        </w:r>
      </w:hyperlink>
    </w:p>
    <w:p w14:paraId="1DDFC3BE" w14:textId="77777777" w:rsidR="0070588B" w:rsidRDefault="00000000">
      <w:pPr>
        <w:pStyle w:val="TOC4"/>
        <w:tabs>
          <w:tab w:val="right" w:leader="dot" w:pos="9111"/>
        </w:tabs>
        <w:rPr>
          <w:rFonts w:asciiTheme="minorHAnsi" w:eastAsiaTheme="minorEastAsia" w:hAnsiTheme="minorHAnsi" w:cstheme="minorBidi"/>
          <w:noProof/>
          <w:sz w:val="22"/>
          <w:szCs w:val="22"/>
          <w:lang w:val="vi-VN" w:eastAsia="vi-VN"/>
        </w:rPr>
      </w:pPr>
      <w:hyperlink w:anchor="_Toc12873911" w:history="1">
        <w:r w:rsidR="0070588B" w:rsidRPr="00AF2853">
          <w:rPr>
            <w:rStyle w:val="Hyperlink"/>
            <w:noProof/>
          </w:rPr>
          <w:t>1.1.1.2 Tiểu mục cấp 3 tiếp theo.</w:t>
        </w:r>
        <w:r w:rsidR="0070588B">
          <w:rPr>
            <w:noProof/>
            <w:webHidden/>
          </w:rPr>
          <w:tab/>
        </w:r>
        <w:r w:rsidR="0070588B">
          <w:rPr>
            <w:noProof/>
            <w:webHidden/>
          </w:rPr>
          <w:fldChar w:fldCharType="begin"/>
        </w:r>
        <w:r w:rsidR="0070588B">
          <w:rPr>
            <w:noProof/>
            <w:webHidden/>
          </w:rPr>
          <w:instrText xml:space="preserve"> PAGEREF _Toc12873911 \h </w:instrText>
        </w:r>
        <w:r w:rsidR="0070588B">
          <w:rPr>
            <w:noProof/>
            <w:webHidden/>
          </w:rPr>
        </w:r>
        <w:r w:rsidR="0070588B">
          <w:rPr>
            <w:noProof/>
            <w:webHidden/>
          </w:rPr>
          <w:fldChar w:fldCharType="separate"/>
        </w:r>
        <w:r w:rsidR="0070588B">
          <w:rPr>
            <w:noProof/>
            <w:webHidden/>
          </w:rPr>
          <w:t>4</w:t>
        </w:r>
        <w:r w:rsidR="0070588B">
          <w:rPr>
            <w:noProof/>
            <w:webHidden/>
          </w:rPr>
          <w:fldChar w:fldCharType="end"/>
        </w:r>
      </w:hyperlink>
    </w:p>
    <w:p w14:paraId="2C651CD4" w14:textId="77777777" w:rsidR="0070588B" w:rsidRDefault="00000000">
      <w:pPr>
        <w:pStyle w:val="TOC3"/>
        <w:tabs>
          <w:tab w:val="right" w:leader="dot" w:pos="9111"/>
        </w:tabs>
        <w:rPr>
          <w:rFonts w:asciiTheme="minorHAnsi" w:eastAsiaTheme="minorEastAsia" w:hAnsiTheme="minorHAnsi" w:cstheme="minorBidi"/>
          <w:noProof/>
          <w:sz w:val="22"/>
          <w:szCs w:val="22"/>
          <w:lang w:val="vi-VN" w:eastAsia="vi-VN"/>
        </w:rPr>
      </w:pPr>
      <w:hyperlink w:anchor="_Toc12873912" w:history="1">
        <w:r w:rsidR="0070588B" w:rsidRPr="00AF2853">
          <w:rPr>
            <w:rStyle w:val="Hyperlink"/>
            <w:noProof/>
          </w:rPr>
          <w:t>1.1.2 Tiểu mục cấp 2 tiếp theo</w:t>
        </w:r>
        <w:r w:rsidR="0070588B">
          <w:rPr>
            <w:noProof/>
            <w:webHidden/>
          </w:rPr>
          <w:tab/>
        </w:r>
        <w:r w:rsidR="0070588B">
          <w:rPr>
            <w:noProof/>
            <w:webHidden/>
          </w:rPr>
          <w:fldChar w:fldCharType="begin"/>
        </w:r>
        <w:r w:rsidR="0070588B">
          <w:rPr>
            <w:noProof/>
            <w:webHidden/>
          </w:rPr>
          <w:instrText xml:space="preserve"> PAGEREF _Toc12873912 \h </w:instrText>
        </w:r>
        <w:r w:rsidR="0070588B">
          <w:rPr>
            <w:noProof/>
            <w:webHidden/>
          </w:rPr>
        </w:r>
        <w:r w:rsidR="0070588B">
          <w:rPr>
            <w:noProof/>
            <w:webHidden/>
          </w:rPr>
          <w:fldChar w:fldCharType="separate"/>
        </w:r>
        <w:r w:rsidR="0070588B">
          <w:rPr>
            <w:noProof/>
            <w:webHidden/>
          </w:rPr>
          <w:t>4</w:t>
        </w:r>
        <w:r w:rsidR="0070588B">
          <w:rPr>
            <w:noProof/>
            <w:webHidden/>
          </w:rPr>
          <w:fldChar w:fldCharType="end"/>
        </w:r>
      </w:hyperlink>
    </w:p>
    <w:p w14:paraId="3E0FAB76" w14:textId="77777777" w:rsidR="0070588B" w:rsidRDefault="00000000">
      <w:pPr>
        <w:pStyle w:val="TOC2"/>
        <w:tabs>
          <w:tab w:val="right" w:leader="dot" w:pos="9111"/>
        </w:tabs>
        <w:rPr>
          <w:rFonts w:asciiTheme="minorHAnsi" w:eastAsiaTheme="minorEastAsia" w:hAnsiTheme="minorHAnsi" w:cstheme="minorBidi"/>
          <w:noProof/>
          <w:sz w:val="22"/>
          <w:szCs w:val="22"/>
          <w:lang w:val="vi-VN" w:eastAsia="vi-VN"/>
        </w:rPr>
      </w:pPr>
      <w:hyperlink w:anchor="_Toc12873913" w:history="1">
        <w:r w:rsidR="0070588B" w:rsidRPr="00AF2853">
          <w:rPr>
            <w:rStyle w:val="Hyperlink"/>
            <w:noProof/>
          </w:rPr>
          <w:t>1.2 Nội dung của chương này</w:t>
        </w:r>
        <w:r w:rsidR="0070588B">
          <w:rPr>
            <w:noProof/>
            <w:webHidden/>
          </w:rPr>
          <w:tab/>
        </w:r>
        <w:r w:rsidR="0070588B">
          <w:rPr>
            <w:noProof/>
            <w:webHidden/>
          </w:rPr>
          <w:fldChar w:fldCharType="begin"/>
        </w:r>
        <w:r w:rsidR="0070588B">
          <w:rPr>
            <w:noProof/>
            <w:webHidden/>
          </w:rPr>
          <w:instrText xml:space="preserve"> PAGEREF _Toc12873913 \h </w:instrText>
        </w:r>
        <w:r w:rsidR="0070588B">
          <w:rPr>
            <w:noProof/>
            <w:webHidden/>
          </w:rPr>
        </w:r>
        <w:r w:rsidR="0070588B">
          <w:rPr>
            <w:noProof/>
            <w:webHidden/>
          </w:rPr>
          <w:fldChar w:fldCharType="separate"/>
        </w:r>
        <w:r w:rsidR="0070588B">
          <w:rPr>
            <w:noProof/>
            <w:webHidden/>
          </w:rPr>
          <w:t>5</w:t>
        </w:r>
        <w:r w:rsidR="0070588B">
          <w:rPr>
            <w:noProof/>
            <w:webHidden/>
          </w:rPr>
          <w:fldChar w:fldCharType="end"/>
        </w:r>
      </w:hyperlink>
    </w:p>
    <w:p w14:paraId="7A319B6A" w14:textId="77777777" w:rsidR="0070588B" w:rsidRDefault="00000000">
      <w:pPr>
        <w:pStyle w:val="TOC1"/>
        <w:tabs>
          <w:tab w:val="right" w:leader="dot" w:pos="9111"/>
        </w:tabs>
        <w:rPr>
          <w:rFonts w:asciiTheme="minorHAnsi" w:eastAsiaTheme="minorEastAsia" w:hAnsiTheme="minorHAnsi" w:cstheme="minorBidi"/>
          <w:noProof/>
          <w:sz w:val="22"/>
          <w:szCs w:val="22"/>
          <w:lang w:val="vi-VN" w:eastAsia="vi-VN"/>
        </w:rPr>
      </w:pPr>
      <w:hyperlink w:anchor="_Toc12873914" w:history="1">
        <w:r w:rsidR="0070588B" w:rsidRPr="00AF2853">
          <w:rPr>
            <w:rStyle w:val="Hyperlink"/>
            <w:noProof/>
          </w:rPr>
          <w:t>CHAPTER 2 – OVERVIEW</w:t>
        </w:r>
        <w:r w:rsidR="0070588B">
          <w:rPr>
            <w:noProof/>
            <w:webHidden/>
          </w:rPr>
          <w:tab/>
        </w:r>
        <w:r w:rsidR="0070588B">
          <w:rPr>
            <w:noProof/>
            <w:webHidden/>
          </w:rPr>
          <w:fldChar w:fldCharType="begin"/>
        </w:r>
        <w:r w:rsidR="0070588B">
          <w:rPr>
            <w:noProof/>
            <w:webHidden/>
          </w:rPr>
          <w:instrText xml:space="preserve"> PAGEREF _Toc12873914 \h </w:instrText>
        </w:r>
        <w:r w:rsidR="0070588B">
          <w:rPr>
            <w:noProof/>
            <w:webHidden/>
          </w:rPr>
        </w:r>
        <w:r w:rsidR="0070588B">
          <w:rPr>
            <w:noProof/>
            <w:webHidden/>
          </w:rPr>
          <w:fldChar w:fldCharType="separate"/>
        </w:r>
        <w:r w:rsidR="0070588B">
          <w:rPr>
            <w:noProof/>
            <w:webHidden/>
          </w:rPr>
          <w:t>6</w:t>
        </w:r>
        <w:r w:rsidR="0070588B">
          <w:rPr>
            <w:noProof/>
            <w:webHidden/>
          </w:rPr>
          <w:fldChar w:fldCharType="end"/>
        </w:r>
      </w:hyperlink>
    </w:p>
    <w:p w14:paraId="5C2431A2" w14:textId="77777777" w:rsidR="0070588B" w:rsidRDefault="00000000">
      <w:pPr>
        <w:pStyle w:val="TOC2"/>
        <w:tabs>
          <w:tab w:val="right" w:leader="dot" w:pos="9111"/>
        </w:tabs>
        <w:rPr>
          <w:rFonts w:asciiTheme="minorHAnsi" w:eastAsiaTheme="minorEastAsia" w:hAnsiTheme="minorHAnsi" w:cstheme="minorBidi"/>
          <w:noProof/>
          <w:sz w:val="22"/>
          <w:szCs w:val="22"/>
          <w:lang w:val="vi-VN" w:eastAsia="vi-VN"/>
        </w:rPr>
      </w:pPr>
      <w:hyperlink w:anchor="_Toc12873915" w:history="1">
        <w:r w:rsidR="0070588B" w:rsidRPr="00AF2853">
          <w:rPr>
            <w:rStyle w:val="Hyperlink"/>
            <w:noProof/>
          </w:rPr>
          <w:t>1.1 Trình bày công thức toán học</w:t>
        </w:r>
        <w:r w:rsidR="0070588B">
          <w:rPr>
            <w:noProof/>
            <w:webHidden/>
          </w:rPr>
          <w:tab/>
        </w:r>
        <w:r w:rsidR="0070588B">
          <w:rPr>
            <w:noProof/>
            <w:webHidden/>
          </w:rPr>
          <w:fldChar w:fldCharType="begin"/>
        </w:r>
        <w:r w:rsidR="0070588B">
          <w:rPr>
            <w:noProof/>
            <w:webHidden/>
          </w:rPr>
          <w:instrText xml:space="preserve"> PAGEREF _Toc12873915 \h </w:instrText>
        </w:r>
        <w:r w:rsidR="0070588B">
          <w:rPr>
            <w:noProof/>
            <w:webHidden/>
          </w:rPr>
        </w:r>
        <w:r w:rsidR="0070588B">
          <w:rPr>
            <w:noProof/>
            <w:webHidden/>
          </w:rPr>
          <w:fldChar w:fldCharType="separate"/>
        </w:r>
        <w:r w:rsidR="0070588B">
          <w:rPr>
            <w:noProof/>
            <w:webHidden/>
          </w:rPr>
          <w:t>6</w:t>
        </w:r>
        <w:r w:rsidR="0070588B">
          <w:rPr>
            <w:noProof/>
            <w:webHidden/>
          </w:rPr>
          <w:fldChar w:fldCharType="end"/>
        </w:r>
      </w:hyperlink>
    </w:p>
    <w:p w14:paraId="73910511" w14:textId="77777777" w:rsidR="0070588B" w:rsidRDefault="00000000">
      <w:pPr>
        <w:pStyle w:val="TOC2"/>
        <w:tabs>
          <w:tab w:val="right" w:leader="dot" w:pos="9111"/>
        </w:tabs>
        <w:rPr>
          <w:rFonts w:asciiTheme="minorHAnsi" w:eastAsiaTheme="minorEastAsia" w:hAnsiTheme="minorHAnsi" w:cstheme="minorBidi"/>
          <w:noProof/>
          <w:sz w:val="22"/>
          <w:szCs w:val="22"/>
          <w:lang w:val="vi-VN" w:eastAsia="vi-VN"/>
        </w:rPr>
      </w:pPr>
      <w:hyperlink w:anchor="_Toc12873916" w:history="1">
        <w:r w:rsidR="0070588B" w:rsidRPr="00AF2853">
          <w:rPr>
            <w:rStyle w:val="Hyperlink"/>
            <w:noProof/>
          </w:rPr>
          <w:t>1.2 Trình bày một hình vẽ, sơ đồ</w:t>
        </w:r>
        <w:r w:rsidR="0070588B">
          <w:rPr>
            <w:noProof/>
            <w:webHidden/>
          </w:rPr>
          <w:tab/>
        </w:r>
        <w:r w:rsidR="0070588B">
          <w:rPr>
            <w:noProof/>
            <w:webHidden/>
          </w:rPr>
          <w:fldChar w:fldCharType="begin"/>
        </w:r>
        <w:r w:rsidR="0070588B">
          <w:rPr>
            <w:noProof/>
            <w:webHidden/>
          </w:rPr>
          <w:instrText xml:space="preserve"> PAGEREF _Toc12873916 \h </w:instrText>
        </w:r>
        <w:r w:rsidR="0070588B">
          <w:rPr>
            <w:noProof/>
            <w:webHidden/>
          </w:rPr>
        </w:r>
        <w:r w:rsidR="0070588B">
          <w:rPr>
            <w:noProof/>
            <w:webHidden/>
          </w:rPr>
          <w:fldChar w:fldCharType="separate"/>
        </w:r>
        <w:r w:rsidR="0070588B">
          <w:rPr>
            <w:noProof/>
            <w:webHidden/>
          </w:rPr>
          <w:t>6</w:t>
        </w:r>
        <w:r w:rsidR="0070588B">
          <w:rPr>
            <w:noProof/>
            <w:webHidden/>
          </w:rPr>
          <w:fldChar w:fldCharType="end"/>
        </w:r>
      </w:hyperlink>
    </w:p>
    <w:p w14:paraId="1D7C48A0" w14:textId="77777777" w:rsidR="0070588B" w:rsidRDefault="00000000">
      <w:pPr>
        <w:pStyle w:val="TOC1"/>
        <w:tabs>
          <w:tab w:val="right" w:leader="dot" w:pos="9111"/>
        </w:tabs>
        <w:rPr>
          <w:rFonts w:asciiTheme="minorHAnsi" w:eastAsiaTheme="minorEastAsia" w:hAnsiTheme="minorHAnsi" w:cstheme="minorBidi"/>
          <w:noProof/>
          <w:sz w:val="22"/>
          <w:szCs w:val="22"/>
          <w:lang w:val="vi-VN" w:eastAsia="vi-VN"/>
        </w:rPr>
      </w:pPr>
      <w:hyperlink w:anchor="_Toc12873917" w:history="1">
        <w:r w:rsidR="0070588B" w:rsidRPr="00AF2853">
          <w:rPr>
            <w:rStyle w:val="Hyperlink"/>
            <w:noProof/>
          </w:rPr>
          <w:t>CHAPTER 3 – THEORY BASICS/ EXPERIMENTAL STUDIES</w:t>
        </w:r>
        <w:r w:rsidR="0070588B">
          <w:rPr>
            <w:noProof/>
            <w:webHidden/>
          </w:rPr>
          <w:tab/>
        </w:r>
        <w:r w:rsidR="0070588B">
          <w:rPr>
            <w:noProof/>
            <w:webHidden/>
          </w:rPr>
          <w:fldChar w:fldCharType="begin"/>
        </w:r>
        <w:r w:rsidR="0070588B">
          <w:rPr>
            <w:noProof/>
            <w:webHidden/>
          </w:rPr>
          <w:instrText xml:space="preserve"> PAGEREF _Toc12873917 \h </w:instrText>
        </w:r>
        <w:r w:rsidR="0070588B">
          <w:rPr>
            <w:noProof/>
            <w:webHidden/>
          </w:rPr>
        </w:r>
        <w:r w:rsidR="0070588B">
          <w:rPr>
            <w:noProof/>
            <w:webHidden/>
          </w:rPr>
          <w:fldChar w:fldCharType="separate"/>
        </w:r>
        <w:r w:rsidR="0070588B">
          <w:rPr>
            <w:noProof/>
            <w:webHidden/>
          </w:rPr>
          <w:t>8</w:t>
        </w:r>
        <w:r w:rsidR="0070588B">
          <w:rPr>
            <w:noProof/>
            <w:webHidden/>
          </w:rPr>
          <w:fldChar w:fldCharType="end"/>
        </w:r>
      </w:hyperlink>
    </w:p>
    <w:p w14:paraId="43FAE7E2" w14:textId="77777777" w:rsidR="0070588B" w:rsidRDefault="00000000">
      <w:pPr>
        <w:pStyle w:val="TOC2"/>
        <w:tabs>
          <w:tab w:val="right" w:leader="dot" w:pos="9111"/>
        </w:tabs>
        <w:rPr>
          <w:rFonts w:asciiTheme="minorHAnsi" w:eastAsiaTheme="minorEastAsia" w:hAnsiTheme="minorHAnsi" w:cstheme="minorBidi"/>
          <w:noProof/>
          <w:sz w:val="22"/>
          <w:szCs w:val="22"/>
          <w:lang w:val="vi-VN" w:eastAsia="vi-VN"/>
        </w:rPr>
      </w:pPr>
      <w:hyperlink w:anchor="_Toc12873918" w:history="1">
        <w:r w:rsidR="0070588B" w:rsidRPr="00AF2853">
          <w:rPr>
            <w:rStyle w:val="Hyperlink"/>
            <w:noProof/>
          </w:rPr>
          <w:t>3.1 Chèn bảng:</w:t>
        </w:r>
        <w:r w:rsidR="0070588B">
          <w:rPr>
            <w:noProof/>
            <w:webHidden/>
          </w:rPr>
          <w:tab/>
        </w:r>
        <w:r w:rsidR="0070588B">
          <w:rPr>
            <w:noProof/>
            <w:webHidden/>
          </w:rPr>
          <w:fldChar w:fldCharType="begin"/>
        </w:r>
        <w:r w:rsidR="0070588B">
          <w:rPr>
            <w:noProof/>
            <w:webHidden/>
          </w:rPr>
          <w:instrText xml:space="preserve"> PAGEREF _Toc12873918 \h </w:instrText>
        </w:r>
        <w:r w:rsidR="0070588B">
          <w:rPr>
            <w:noProof/>
            <w:webHidden/>
          </w:rPr>
        </w:r>
        <w:r w:rsidR="0070588B">
          <w:rPr>
            <w:noProof/>
            <w:webHidden/>
          </w:rPr>
          <w:fldChar w:fldCharType="separate"/>
        </w:r>
        <w:r w:rsidR="0070588B">
          <w:rPr>
            <w:noProof/>
            <w:webHidden/>
          </w:rPr>
          <w:t>8</w:t>
        </w:r>
        <w:r w:rsidR="0070588B">
          <w:rPr>
            <w:noProof/>
            <w:webHidden/>
          </w:rPr>
          <w:fldChar w:fldCharType="end"/>
        </w:r>
      </w:hyperlink>
    </w:p>
    <w:p w14:paraId="0B9EA711" w14:textId="77777777" w:rsidR="0070588B" w:rsidRDefault="00000000">
      <w:pPr>
        <w:pStyle w:val="TOC2"/>
        <w:tabs>
          <w:tab w:val="right" w:leader="dot" w:pos="9111"/>
        </w:tabs>
        <w:rPr>
          <w:rFonts w:asciiTheme="minorHAnsi" w:eastAsiaTheme="minorEastAsia" w:hAnsiTheme="minorHAnsi" w:cstheme="minorBidi"/>
          <w:noProof/>
          <w:sz w:val="22"/>
          <w:szCs w:val="22"/>
          <w:lang w:val="vi-VN" w:eastAsia="vi-VN"/>
        </w:rPr>
      </w:pPr>
      <w:hyperlink w:anchor="_Toc12873919" w:history="1">
        <w:r w:rsidR="0070588B" w:rsidRPr="00AF2853">
          <w:rPr>
            <w:rStyle w:val="Hyperlink"/>
            <w:noProof/>
          </w:rPr>
          <w:t>3.2 Viết tắt</w:t>
        </w:r>
        <w:r w:rsidR="0070588B">
          <w:rPr>
            <w:noProof/>
            <w:webHidden/>
          </w:rPr>
          <w:tab/>
        </w:r>
        <w:r w:rsidR="0070588B">
          <w:rPr>
            <w:noProof/>
            <w:webHidden/>
          </w:rPr>
          <w:fldChar w:fldCharType="begin"/>
        </w:r>
        <w:r w:rsidR="0070588B">
          <w:rPr>
            <w:noProof/>
            <w:webHidden/>
          </w:rPr>
          <w:instrText xml:space="preserve"> PAGEREF _Toc12873919 \h </w:instrText>
        </w:r>
        <w:r w:rsidR="0070588B">
          <w:rPr>
            <w:noProof/>
            <w:webHidden/>
          </w:rPr>
        </w:r>
        <w:r w:rsidR="0070588B">
          <w:rPr>
            <w:noProof/>
            <w:webHidden/>
          </w:rPr>
          <w:fldChar w:fldCharType="separate"/>
        </w:r>
        <w:r w:rsidR="0070588B">
          <w:rPr>
            <w:noProof/>
            <w:webHidden/>
          </w:rPr>
          <w:t>8</w:t>
        </w:r>
        <w:r w:rsidR="0070588B">
          <w:rPr>
            <w:noProof/>
            <w:webHidden/>
          </w:rPr>
          <w:fldChar w:fldCharType="end"/>
        </w:r>
      </w:hyperlink>
    </w:p>
    <w:p w14:paraId="607BE21C" w14:textId="77777777" w:rsidR="0070588B" w:rsidRDefault="00000000">
      <w:pPr>
        <w:pStyle w:val="TOC2"/>
        <w:tabs>
          <w:tab w:val="right" w:leader="dot" w:pos="9111"/>
        </w:tabs>
        <w:rPr>
          <w:rFonts w:asciiTheme="minorHAnsi" w:eastAsiaTheme="minorEastAsia" w:hAnsiTheme="minorHAnsi" w:cstheme="minorBidi"/>
          <w:noProof/>
          <w:sz w:val="22"/>
          <w:szCs w:val="22"/>
          <w:lang w:val="vi-VN" w:eastAsia="vi-VN"/>
        </w:rPr>
      </w:pPr>
      <w:hyperlink w:anchor="_Toc12873920" w:history="1">
        <w:r w:rsidR="0070588B" w:rsidRPr="00AF2853">
          <w:rPr>
            <w:rStyle w:val="Hyperlink"/>
            <w:noProof/>
          </w:rPr>
          <w:t>3.3 Trích dẫn</w:t>
        </w:r>
        <w:r w:rsidR="0070588B">
          <w:rPr>
            <w:noProof/>
            <w:webHidden/>
          </w:rPr>
          <w:tab/>
        </w:r>
        <w:r w:rsidR="0070588B">
          <w:rPr>
            <w:noProof/>
            <w:webHidden/>
          </w:rPr>
          <w:fldChar w:fldCharType="begin"/>
        </w:r>
        <w:r w:rsidR="0070588B">
          <w:rPr>
            <w:noProof/>
            <w:webHidden/>
          </w:rPr>
          <w:instrText xml:space="preserve"> PAGEREF _Toc12873920 \h </w:instrText>
        </w:r>
        <w:r w:rsidR="0070588B">
          <w:rPr>
            <w:noProof/>
            <w:webHidden/>
          </w:rPr>
        </w:r>
        <w:r w:rsidR="0070588B">
          <w:rPr>
            <w:noProof/>
            <w:webHidden/>
          </w:rPr>
          <w:fldChar w:fldCharType="separate"/>
        </w:r>
        <w:r w:rsidR="0070588B">
          <w:rPr>
            <w:noProof/>
            <w:webHidden/>
          </w:rPr>
          <w:t>8</w:t>
        </w:r>
        <w:r w:rsidR="0070588B">
          <w:rPr>
            <w:noProof/>
            <w:webHidden/>
          </w:rPr>
          <w:fldChar w:fldCharType="end"/>
        </w:r>
      </w:hyperlink>
    </w:p>
    <w:p w14:paraId="0B9E2916" w14:textId="77777777" w:rsidR="0070588B" w:rsidRDefault="00000000">
      <w:pPr>
        <w:pStyle w:val="TOC3"/>
        <w:tabs>
          <w:tab w:val="right" w:leader="dot" w:pos="9111"/>
        </w:tabs>
        <w:rPr>
          <w:rFonts w:asciiTheme="minorHAnsi" w:eastAsiaTheme="minorEastAsia" w:hAnsiTheme="minorHAnsi" w:cstheme="minorBidi"/>
          <w:noProof/>
          <w:sz w:val="22"/>
          <w:szCs w:val="22"/>
          <w:lang w:val="vi-VN" w:eastAsia="vi-VN"/>
        </w:rPr>
      </w:pPr>
      <w:hyperlink w:anchor="_Toc12873921" w:history="1">
        <w:r w:rsidR="0070588B" w:rsidRPr="00AF2853">
          <w:rPr>
            <w:rStyle w:val="Hyperlink"/>
            <w:noProof/>
          </w:rPr>
          <w:t>3.3.1 Tài liệu tham khảo và cách trích dẫn</w:t>
        </w:r>
        <w:r w:rsidR="0070588B">
          <w:rPr>
            <w:noProof/>
            <w:webHidden/>
          </w:rPr>
          <w:tab/>
        </w:r>
        <w:r w:rsidR="0070588B">
          <w:rPr>
            <w:noProof/>
            <w:webHidden/>
          </w:rPr>
          <w:fldChar w:fldCharType="begin"/>
        </w:r>
        <w:r w:rsidR="0070588B">
          <w:rPr>
            <w:noProof/>
            <w:webHidden/>
          </w:rPr>
          <w:instrText xml:space="preserve"> PAGEREF _Toc12873921 \h </w:instrText>
        </w:r>
        <w:r w:rsidR="0070588B">
          <w:rPr>
            <w:noProof/>
            <w:webHidden/>
          </w:rPr>
        </w:r>
        <w:r w:rsidR="0070588B">
          <w:rPr>
            <w:noProof/>
            <w:webHidden/>
          </w:rPr>
          <w:fldChar w:fldCharType="separate"/>
        </w:r>
        <w:r w:rsidR="0070588B">
          <w:rPr>
            <w:noProof/>
            <w:webHidden/>
          </w:rPr>
          <w:t>8</w:t>
        </w:r>
        <w:r w:rsidR="0070588B">
          <w:rPr>
            <w:noProof/>
            <w:webHidden/>
          </w:rPr>
          <w:fldChar w:fldCharType="end"/>
        </w:r>
      </w:hyperlink>
    </w:p>
    <w:p w14:paraId="4D9AED75" w14:textId="77777777" w:rsidR="0070588B" w:rsidRDefault="00000000">
      <w:pPr>
        <w:pStyle w:val="TOC3"/>
        <w:tabs>
          <w:tab w:val="right" w:leader="dot" w:pos="9111"/>
        </w:tabs>
        <w:rPr>
          <w:rFonts w:asciiTheme="minorHAnsi" w:eastAsiaTheme="minorEastAsia" w:hAnsiTheme="minorHAnsi" w:cstheme="minorBidi"/>
          <w:noProof/>
          <w:sz w:val="22"/>
          <w:szCs w:val="22"/>
          <w:lang w:val="vi-VN" w:eastAsia="vi-VN"/>
        </w:rPr>
      </w:pPr>
      <w:hyperlink w:anchor="_Toc12873922" w:history="1">
        <w:r w:rsidR="0070588B" w:rsidRPr="00AF2853">
          <w:rPr>
            <w:rStyle w:val="Hyperlink"/>
            <w:noProof/>
          </w:rPr>
          <w:t>3.3.2 Qui định của Khoa Công nghệ thông tin</w:t>
        </w:r>
        <w:r w:rsidR="0070588B">
          <w:rPr>
            <w:noProof/>
            <w:webHidden/>
          </w:rPr>
          <w:tab/>
        </w:r>
        <w:r w:rsidR="0070588B">
          <w:rPr>
            <w:noProof/>
            <w:webHidden/>
          </w:rPr>
          <w:fldChar w:fldCharType="begin"/>
        </w:r>
        <w:r w:rsidR="0070588B">
          <w:rPr>
            <w:noProof/>
            <w:webHidden/>
          </w:rPr>
          <w:instrText xml:space="preserve"> PAGEREF _Toc12873922 \h </w:instrText>
        </w:r>
        <w:r w:rsidR="0070588B">
          <w:rPr>
            <w:noProof/>
            <w:webHidden/>
          </w:rPr>
        </w:r>
        <w:r w:rsidR="0070588B">
          <w:rPr>
            <w:noProof/>
            <w:webHidden/>
          </w:rPr>
          <w:fldChar w:fldCharType="separate"/>
        </w:r>
        <w:r w:rsidR="0070588B">
          <w:rPr>
            <w:noProof/>
            <w:webHidden/>
          </w:rPr>
          <w:t>9</w:t>
        </w:r>
        <w:r w:rsidR="0070588B">
          <w:rPr>
            <w:noProof/>
            <w:webHidden/>
          </w:rPr>
          <w:fldChar w:fldCharType="end"/>
        </w:r>
      </w:hyperlink>
    </w:p>
    <w:p w14:paraId="4B9491BF" w14:textId="77777777" w:rsidR="00C75086" w:rsidRDefault="00DA4B44">
      <w:pPr>
        <w:spacing w:after="200" w:line="276" w:lineRule="auto"/>
        <w:rPr>
          <w:sz w:val="26"/>
          <w:szCs w:val="26"/>
        </w:rPr>
      </w:pPr>
      <w:r>
        <w:rPr>
          <w:sz w:val="26"/>
          <w:szCs w:val="26"/>
        </w:rPr>
        <w:fldChar w:fldCharType="end"/>
      </w:r>
    </w:p>
    <w:p w14:paraId="1DA829F9" w14:textId="77777777" w:rsidR="007E6AB9" w:rsidRDefault="007E6AB9">
      <w:pPr>
        <w:spacing w:after="200" w:line="276" w:lineRule="auto"/>
        <w:rPr>
          <w:sz w:val="26"/>
          <w:szCs w:val="26"/>
        </w:rPr>
      </w:pPr>
      <w:r>
        <w:rPr>
          <w:sz w:val="26"/>
          <w:szCs w:val="26"/>
        </w:rPr>
        <w:br w:type="page"/>
      </w:r>
    </w:p>
    <w:p w14:paraId="13BD44B6" w14:textId="7F39A60E" w:rsidR="006D1BFE" w:rsidRDefault="006D1BFE" w:rsidP="006D1BFE">
      <w:pPr>
        <w:pStyle w:val="Chng"/>
        <w:numPr>
          <w:ilvl w:val="0"/>
          <w:numId w:val="12"/>
        </w:numPr>
      </w:pPr>
      <w:r>
        <w:lastRenderedPageBreak/>
        <w:t>TEXT CLASSIFICATION</w:t>
      </w:r>
    </w:p>
    <w:p w14:paraId="03749912" w14:textId="2B21049B" w:rsidR="00E2147A" w:rsidRDefault="00E2147A" w:rsidP="00E2147A">
      <w:pPr>
        <w:pStyle w:val="Chng"/>
      </w:pPr>
      <w:r>
        <w:t>What is text classification</w:t>
      </w:r>
    </w:p>
    <w:p w14:paraId="33A4BDAB" w14:textId="58AD7AF5" w:rsidR="00E2147A" w:rsidRDefault="00E2147A" w:rsidP="00E2147A">
      <w:pPr>
        <w:pStyle w:val="Chng"/>
        <w:rPr>
          <w:b w:val="0"/>
          <w:bCs/>
          <w:sz w:val="26"/>
          <w:szCs w:val="26"/>
        </w:rPr>
      </w:pPr>
      <w:r w:rsidRPr="00E2147A">
        <w:rPr>
          <w:b w:val="0"/>
          <w:bCs/>
          <w:sz w:val="26"/>
          <w:szCs w:val="26"/>
        </w:rPr>
        <w:t>Text classification is a machine learning technique that assigns a set of predefined categories to open-ended text. Text classifiers can be used to organize, structure, and categorize pretty much any kind of text – from documents, medical studies and files, and all over the web.</w:t>
      </w:r>
    </w:p>
    <w:p w14:paraId="78826529" w14:textId="77777777" w:rsidR="00E2274E" w:rsidRDefault="00E2274E" w:rsidP="00E2147A">
      <w:pPr>
        <w:pStyle w:val="Chng"/>
        <w:rPr>
          <w:b w:val="0"/>
          <w:bCs/>
          <w:sz w:val="26"/>
          <w:szCs w:val="26"/>
        </w:rPr>
      </w:pPr>
    </w:p>
    <w:p w14:paraId="059AD8A9" w14:textId="3E448225" w:rsidR="00E2274E" w:rsidRDefault="00E2274E" w:rsidP="00E2147A">
      <w:pPr>
        <w:pStyle w:val="Chng"/>
        <w:rPr>
          <w:b w:val="0"/>
          <w:bCs/>
          <w:sz w:val="26"/>
          <w:szCs w:val="26"/>
        </w:rPr>
      </w:pPr>
      <w:r w:rsidRPr="00E2274E">
        <w:rPr>
          <w:b w:val="0"/>
          <w:bCs/>
          <w:sz w:val="26"/>
          <w:szCs w:val="26"/>
        </w:rPr>
        <w:t>Text classification can be used for a wide range of applications such as spam filtering, sentiment analysis, topic classification, language identification, and many others. The process of text classification typically involves several steps, including data preprocessing, feature extraction, model training, and evaluation.</w:t>
      </w:r>
    </w:p>
    <w:p w14:paraId="13702C24" w14:textId="77777777" w:rsidR="00E2147A" w:rsidRPr="00E2147A" w:rsidRDefault="00E2147A" w:rsidP="00E2147A">
      <w:pPr>
        <w:pStyle w:val="Chng"/>
        <w:rPr>
          <w:b w:val="0"/>
          <w:bCs/>
          <w:sz w:val="26"/>
          <w:szCs w:val="26"/>
        </w:rPr>
      </w:pPr>
    </w:p>
    <w:p w14:paraId="6222ECB9" w14:textId="7141CB92" w:rsidR="006D1BFE" w:rsidRPr="00E2147A" w:rsidRDefault="00E2147A" w:rsidP="006D1BFE">
      <w:pPr>
        <w:pStyle w:val="Chng"/>
        <w:rPr>
          <w:b w:val="0"/>
          <w:bCs/>
          <w:sz w:val="26"/>
          <w:szCs w:val="26"/>
        </w:rPr>
      </w:pPr>
      <w:r w:rsidRPr="00E2147A">
        <w:rPr>
          <w:b w:val="0"/>
          <w:bCs/>
          <w:sz w:val="26"/>
          <w:szCs w:val="26"/>
        </w:rPr>
        <w:t>For example, new articles can be organized by topics; support tickets can be organized by urgency; chat conversations can be organized by language; brand mentions can be organized by sentiment; and so on.</w:t>
      </w:r>
    </w:p>
    <w:p w14:paraId="5340D353" w14:textId="77777777" w:rsidR="00E2147A" w:rsidRPr="00E2147A" w:rsidRDefault="00E2147A" w:rsidP="006D1BFE">
      <w:pPr>
        <w:pStyle w:val="Chng"/>
        <w:rPr>
          <w:b w:val="0"/>
          <w:bCs/>
          <w:sz w:val="26"/>
          <w:szCs w:val="26"/>
        </w:rPr>
      </w:pPr>
    </w:p>
    <w:p w14:paraId="5966C325" w14:textId="08208278" w:rsidR="00E2147A" w:rsidRPr="00E2147A" w:rsidRDefault="00E2147A" w:rsidP="006D1BFE">
      <w:pPr>
        <w:pStyle w:val="Chng"/>
        <w:rPr>
          <w:b w:val="0"/>
          <w:bCs/>
          <w:sz w:val="26"/>
          <w:szCs w:val="26"/>
        </w:rPr>
      </w:pPr>
      <w:r w:rsidRPr="00E2147A">
        <w:rPr>
          <w:b w:val="0"/>
          <w:bCs/>
          <w:sz w:val="26"/>
          <w:szCs w:val="26"/>
        </w:rPr>
        <w:t>Here is an example figure to show how it work:</w:t>
      </w:r>
    </w:p>
    <w:p w14:paraId="7FC694D1" w14:textId="59E7180F" w:rsidR="00E2147A" w:rsidRPr="00E2147A" w:rsidRDefault="00E2147A" w:rsidP="00E2147A">
      <w:pPr>
        <w:pStyle w:val="Chng"/>
        <w:rPr>
          <w:b w:val="0"/>
          <w:bCs/>
          <w:i/>
          <w:iCs/>
          <w:sz w:val="26"/>
          <w:szCs w:val="26"/>
        </w:rPr>
      </w:pPr>
      <w:r w:rsidRPr="00E2147A">
        <w:rPr>
          <w:b w:val="0"/>
          <w:bCs/>
          <w:i/>
          <w:iCs/>
          <w:sz w:val="26"/>
          <w:szCs w:val="26"/>
        </w:rPr>
        <w:t>“The user interface is quite straightforward and easy to use.”</w:t>
      </w:r>
    </w:p>
    <w:p w14:paraId="561921D2" w14:textId="0048013A" w:rsidR="00E2147A" w:rsidRPr="00E2147A" w:rsidRDefault="00E2147A" w:rsidP="00E2147A">
      <w:pPr>
        <w:pStyle w:val="Chng"/>
        <w:rPr>
          <w:b w:val="0"/>
          <w:bCs/>
          <w:sz w:val="26"/>
          <w:szCs w:val="26"/>
        </w:rPr>
      </w:pPr>
      <w:r w:rsidRPr="00E2147A">
        <w:rPr>
          <w:b w:val="0"/>
          <w:bCs/>
          <w:sz w:val="26"/>
          <w:szCs w:val="26"/>
        </w:rPr>
        <w:t>A text classifier can take this phrase as an input, analyze its content, and then automatically assign relevant tags, such as UI and Easy To Use.</w:t>
      </w:r>
    </w:p>
    <w:p w14:paraId="61591899" w14:textId="0D43DFC4" w:rsidR="00E2147A" w:rsidRDefault="00E2147A" w:rsidP="006D1BFE">
      <w:pPr>
        <w:pStyle w:val="Chng"/>
        <w:rPr>
          <w:b w:val="0"/>
          <w:bCs/>
        </w:rPr>
      </w:pPr>
      <w:r>
        <w:rPr>
          <w:noProof/>
        </w:rPr>
        <w:lastRenderedPageBreak/>
        <w:drawing>
          <wp:inline distT="0" distB="0" distL="0" distR="0" wp14:anchorId="2EE1C5E4" wp14:editId="3AE9BE33">
            <wp:extent cx="5791835" cy="2357755"/>
            <wp:effectExtent l="0" t="0" r="0" b="4445"/>
            <wp:docPr id="1639377573" name="Picture 1" descr="Input text is processed by a text classification model and delivers output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put text is processed by a text classification model and delivers output tag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1835" cy="2357755"/>
                    </a:xfrm>
                    <a:prstGeom prst="rect">
                      <a:avLst/>
                    </a:prstGeom>
                    <a:noFill/>
                    <a:ln>
                      <a:noFill/>
                    </a:ln>
                  </pic:spPr>
                </pic:pic>
              </a:graphicData>
            </a:graphic>
          </wp:inline>
        </w:drawing>
      </w:r>
    </w:p>
    <w:p w14:paraId="49232DAA" w14:textId="2D06CE15" w:rsidR="00E2147A" w:rsidRPr="00E2147A" w:rsidRDefault="00E2147A" w:rsidP="006D1BFE">
      <w:pPr>
        <w:pStyle w:val="Chng"/>
        <w:rPr>
          <w:b w:val="0"/>
          <w:bCs/>
          <w:sz w:val="26"/>
          <w:szCs w:val="26"/>
        </w:rPr>
      </w:pPr>
      <w:r>
        <w:rPr>
          <w:b w:val="0"/>
          <w:bCs/>
          <w:sz w:val="26"/>
          <w:szCs w:val="26"/>
        </w:rPr>
        <w:t xml:space="preserve">In text classification: Model receive a text as input and return class labels </w:t>
      </w:r>
      <w:r w:rsidR="000235B5">
        <w:rPr>
          <w:b w:val="0"/>
          <w:bCs/>
          <w:sz w:val="26"/>
          <w:szCs w:val="26"/>
        </w:rPr>
        <w:t>and their associated probabilities</w:t>
      </w:r>
    </w:p>
    <w:p w14:paraId="102F85C8" w14:textId="77777777" w:rsidR="00E2147A" w:rsidRDefault="00E2147A" w:rsidP="006D1BFE">
      <w:pPr>
        <w:pStyle w:val="Chng"/>
        <w:rPr>
          <w:b w:val="0"/>
          <w:bCs/>
        </w:rPr>
      </w:pPr>
    </w:p>
    <w:p w14:paraId="44CCAABE" w14:textId="2BCC1A77" w:rsidR="001941BD" w:rsidRDefault="00E2274E" w:rsidP="006D1BFE">
      <w:pPr>
        <w:pStyle w:val="Chng"/>
      </w:pPr>
      <w:r>
        <w:t>Dataset</w:t>
      </w:r>
    </w:p>
    <w:p w14:paraId="3BB0A247" w14:textId="07706535" w:rsidR="00805861" w:rsidRDefault="00805861" w:rsidP="006D1BFE">
      <w:pPr>
        <w:pStyle w:val="Chng"/>
      </w:pPr>
      <w:r>
        <w:t>COLA DATASET</w:t>
      </w:r>
    </w:p>
    <w:p w14:paraId="74208EFB" w14:textId="6F2D3CE5" w:rsidR="001941BD" w:rsidRDefault="001941BD" w:rsidP="006D1BFE">
      <w:pPr>
        <w:pStyle w:val="Chng"/>
        <w:rPr>
          <w:b w:val="0"/>
          <w:bCs/>
          <w:sz w:val="26"/>
          <w:szCs w:val="26"/>
        </w:rPr>
      </w:pPr>
      <w:r w:rsidRPr="001941BD">
        <w:rPr>
          <w:b w:val="0"/>
          <w:bCs/>
          <w:sz w:val="26"/>
          <w:szCs w:val="26"/>
        </w:rPr>
        <w:t>The Corpus of Linguistic Acceptability</w:t>
      </w:r>
      <w:r>
        <w:rPr>
          <w:b w:val="0"/>
          <w:bCs/>
          <w:sz w:val="26"/>
          <w:szCs w:val="26"/>
        </w:rPr>
        <w:t xml:space="preserve"> (COLA)</w:t>
      </w:r>
      <w:r w:rsidRPr="001941BD">
        <w:rPr>
          <w:b w:val="0"/>
          <w:bCs/>
          <w:sz w:val="26"/>
          <w:szCs w:val="26"/>
        </w:rPr>
        <w:t xml:space="preserve"> consists of English acceptability judgments drawn from books and journal articles on linguistic theory. Each example is a sequence of words annotated with whether it is a grammatical English sentence.</w:t>
      </w:r>
    </w:p>
    <w:p w14:paraId="083FF172" w14:textId="4E906FF5" w:rsidR="0010386A" w:rsidRDefault="0010386A" w:rsidP="006D1BFE">
      <w:pPr>
        <w:pStyle w:val="Chng"/>
        <w:rPr>
          <w:b w:val="0"/>
          <w:bCs/>
          <w:sz w:val="26"/>
          <w:szCs w:val="26"/>
        </w:rPr>
      </w:pPr>
      <w:r w:rsidRPr="0010386A">
        <w:rPr>
          <w:b w:val="0"/>
          <w:bCs/>
          <w:sz w:val="26"/>
          <w:szCs w:val="26"/>
        </w:rPr>
        <w:t>The public version contains 9594 sentences belonging to training and development sets, and excludes 1063 sentences belonging to a held out test set</w:t>
      </w:r>
    </w:p>
    <w:p w14:paraId="3120DDF7" w14:textId="172B7FF5" w:rsidR="00805861" w:rsidRDefault="00805861" w:rsidP="006D1BFE">
      <w:pPr>
        <w:pStyle w:val="Chng"/>
        <w:rPr>
          <w:sz w:val="26"/>
          <w:szCs w:val="26"/>
        </w:rPr>
      </w:pPr>
      <w:r w:rsidRPr="00805861">
        <w:rPr>
          <w:sz w:val="26"/>
          <w:szCs w:val="26"/>
        </w:rPr>
        <w:t>For example:</w:t>
      </w:r>
    </w:p>
    <w:p w14:paraId="62704591" w14:textId="75F95F95" w:rsidR="00805861" w:rsidRDefault="00E6066A" w:rsidP="006D1BFE">
      <w:pPr>
        <w:pStyle w:val="Chng"/>
        <w:rPr>
          <w:b w:val="0"/>
          <w:bCs/>
          <w:sz w:val="26"/>
          <w:szCs w:val="26"/>
        </w:rPr>
      </w:pPr>
      <w:r>
        <w:rPr>
          <w:b w:val="0"/>
          <w:bCs/>
          <w:sz w:val="26"/>
          <w:szCs w:val="26"/>
        </w:rPr>
        <w:t>“</w:t>
      </w:r>
      <w:r w:rsidRPr="00E6066A">
        <w:rPr>
          <w:b w:val="0"/>
          <w:bCs/>
          <w:sz w:val="26"/>
          <w:szCs w:val="26"/>
        </w:rPr>
        <w:t>I love the atmosphere of the morning. Nice coffee brew</w:t>
      </w:r>
      <w:r>
        <w:rPr>
          <w:b w:val="0"/>
          <w:bCs/>
          <w:sz w:val="26"/>
          <w:szCs w:val="26"/>
        </w:rPr>
        <w:t>”</w:t>
      </w:r>
    </w:p>
    <w:p w14:paraId="5005AE35" w14:textId="31E747F6" w:rsidR="00E6066A" w:rsidRDefault="00E6066A" w:rsidP="006D1BFE">
      <w:pPr>
        <w:pStyle w:val="Chng"/>
        <w:rPr>
          <w:b w:val="0"/>
          <w:bCs/>
          <w:sz w:val="26"/>
          <w:szCs w:val="26"/>
        </w:rPr>
      </w:pPr>
      <w:r>
        <w:rPr>
          <w:b w:val="0"/>
          <w:bCs/>
          <w:sz w:val="26"/>
          <w:szCs w:val="26"/>
        </w:rPr>
        <w:t>Valid: 0.949</w:t>
      </w:r>
    </w:p>
    <w:p w14:paraId="40172D8D" w14:textId="215876EC" w:rsidR="00E6066A" w:rsidRDefault="00E6066A" w:rsidP="006D1BFE">
      <w:pPr>
        <w:pStyle w:val="Chng"/>
        <w:rPr>
          <w:b w:val="0"/>
          <w:bCs/>
          <w:sz w:val="26"/>
          <w:szCs w:val="26"/>
        </w:rPr>
      </w:pPr>
      <w:r>
        <w:rPr>
          <w:b w:val="0"/>
          <w:bCs/>
          <w:sz w:val="26"/>
          <w:szCs w:val="26"/>
        </w:rPr>
        <w:t>Invalid: 0.051</w:t>
      </w:r>
    </w:p>
    <w:p w14:paraId="4E7BB5E9" w14:textId="10624296" w:rsidR="005A1D70" w:rsidRDefault="005A1D70" w:rsidP="006D1BFE">
      <w:pPr>
        <w:pStyle w:val="Chng"/>
        <w:rPr>
          <w:b w:val="0"/>
          <w:bCs/>
          <w:sz w:val="26"/>
          <w:szCs w:val="26"/>
        </w:rPr>
      </w:pPr>
    </w:p>
    <w:p w14:paraId="62FF880F" w14:textId="0919F120" w:rsidR="0010386A" w:rsidRDefault="0010386A" w:rsidP="006D1BFE">
      <w:pPr>
        <w:pStyle w:val="Chng"/>
        <w:rPr>
          <w:b w:val="0"/>
          <w:bCs/>
          <w:sz w:val="26"/>
          <w:szCs w:val="26"/>
        </w:rPr>
      </w:pPr>
    </w:p>
    <w:p w14:paraId="24A81FBD" w14:textId="77777777" w:rsidR="0010386A" w:rsidRDefault="0010386A" w:rsidP="006D1BFE">
      <w:pPr>
        <w:pStyle w:val="Chng"/>
        <w:rPr>
          <w:b w:val="0"/>
          <w:bCs/>
          <w:sz w:val="26"/>
          <w:szCs w:val="26"/>
        </w:rPr>
      </w:pPr>
    </w:p>
    <w:p w14:paraId="52060B42" w14:textId="013A2296" w:rsidR="005A1D70" w:rsidRDefault="005A1D70" w:rsidP="005A1D70">
      <w:pPr>
        <w:pStyle w:val="Chng"/>
        <w:numPr>
          <w:ilvl w:val="0"/>
          <w:numId w:val="12"/>
        </w:numPr>
      </w:pPr>
      <w:r>
        <w:lastRenderedPageBreak/>
        <w:t>MODEL</w:t>
      </w:r>
    </w:p>
    <w:p w14:paraId="7020DE5C" w14:textId="133AF15A" w:rsidR="005A1D70" w:rsidRPr="003C2B29" w:rsidRDefault="005A1D70" w:rsidP="005A1D70">
      <w:pPr>
        <w:pStyle w:val="Chng"/>
        <w:numPr>
          <w:ilvl w:val="0"/>
          <w:numId w:val="18"/>
        </w:numPr>
      </w:pPr>
      <w:r w:rsidRPr="003C2B29">
        <w:t>RoBERTa</w:t>
      </w:r>
    </w:p>
    <w:p w14:paraId="12D68526" w14:textId="18347A9B" w:rsidR="005A1D70" w:rsidRPr="005A1D70" w:rsidRDefault="005A1D70" w:rsidP="005A1D70">
      <w:pPr>
        <w:pStyle w:val="Chng"/>
        <w:rPr>
          <w:b w:val="0"/>
          <w:bCs/>
          <w:sz w:val="26"/>
          <w:szCs w:val="26"/>
        </w:rPr>
      </w:pPr>
      <w:r w:rsidRPr="005A1D70">
        <w:rPr>
          <w:b w:val="0"/>
          <w:bCs/>
          <w:sz w:val="26"/>
          <w:szCs w:val="26"/>
        </w:rPr>
        <w:t>RoBERTa (short for "Robustly optimized BERT approach") is a large pre-trained language model developed by Facebook AI Research</w:t>
      </w:r>
      <w:r w:rsidR="00021A91">
        <w:rPr>
          <w:b w:val="0"/>
          <w:bCs/>
          <w:sz w:val="26"/>
          <w:szCs w:val="26"/>
        </w:rPr>
        <w:t xml:space="preserve"> in  2019</w:t>
      </w:r>
      <w:r w:rsidRPr="005A1D70">
        <w:rPr>
          <w:b w:val="0"/>
          <w:bCs/>
          <w:sz w:val="26"/>
          <w:szCs w:val="26"/>
        </w:rPr>
        <w:t>. It is based on the same architecture as BERT, but it uses a larger pre-training dataset and some modifications to the training process that make it perform better on a range of natural language processing tasks.</w:t>
      </w:r>
    </w:p>
    <w:p w14:paraId="4ABECB1C" w14:textId="77777777" w:rsidR="005A1D70" w:rsidRPr="005A1D70" w:rsidRDefault="005A1D70" w:rsidP="005A1D70">
      <w:pPr>
        <w:pStyle w:val="Chng"/>
        <w:rPr>
          <w:b w:val="0"/>
          <w:bCs/>
          <w:sz w:val="26"/>
          <w:szCs w:val="26"/>
        </w:rPr>
      </w:pPr>
    </w:p>
    <w:p w14:paraId="1482D5E1" w14:textId="24BDFCA8" w:rsidR="005A1D70" w:rsidRPr="005A1D70" w:rsidRDefault="005A1D70" w:rsidP="005A1D70">
      <w:pPr>
        <w:pStyle w:val="Chng"/>
        <w:rPr>
          <w:b w:val="0"/>
          <w:bCs/>
          <w:sz w:val="26"/>
          <w:szCs w:val="26"/>
        </w:rPr>
      </w:pPr>
      <w:r w:rsidRPr="005A1D70">
        <w:rPr>
          <w:b w:val="0"/>
          <w:bCs/>
          <w:sz w:val="26"/>
          <w:szCs w:val="26"/>
        </w:rPr>
        <w:t>To use RoBERTa for text classification, you would typically fine-tune the pre-trained model on a specific task using a labeled dataset. The fine-tuning process involves adding a classification layer on top of the pre-trained RoBERTa model, and then training the entire model on the labeled dataset.</w:t>
      </w:r>
    </w:p>
    <w:p w14:paraId="7A53D102" w14:textId="77777777" w:rsidR="005A1D70" w:rsidRPr="005A1D70" w:rsidRDefault="005A1D70" w:rsidP="005A1D70">
      <w:pPr>
        <w:pStyle w:val="Chng"/>
        <w:rPr>
          <w:b w:val="0"/>
          <w:bCs/>
          <w:sz w:val="26"/>
          <w:szCs w:val="26"/>
        </w:rPr>
      </w:pPr>
    </w:p>
    <w:p w14:paraId="050DB3DF" w14:textId="27926DDC" w:rsidR="005A1D70" w:rsidRDefault="005A1D70" w:rsidP="005A1D70">
      <w:pPr>
        <w:pStyle w:val="Chng"/>
        <w:rPr>
          <w:b w:val="0"/>
          <w:bCs/>
          <w:sz w:val="26"/>
          <w:szCs w:val="26"/>
        </w:rPr>
      </w:pPr>
      <w:r w:rsidRPr="005A1D70">
        <w:rPr>
          <w:b w:val="0"/>
          <w:bCs/>
          <w:sz w:val="26"/>
          <w:szCs w:val="26"/>
        </w:rPr>
        <w:t>During fine-tuning, the RoBERTa model learns to map input text to the correct output label, based on the patterns it has learned from the pre-training data and the labeled dataset. The fine-tuned model can then be used to classify new text inputs.</w:t>
      </w:r>
    </w:p>
    <w:p w14:paraId="1D667457" w14:textId="77777777" w:rsidR="0010386A" w:rsidRDefault="0010386A" w:rsidP="005A1D70">
      <w:pPr>
        <w:pStyle w:val="Chng"/>
        <w:rPr>
          <w:b w:val="0"/>
          <w:bCs/>
          <w:sz w:val="26"/>
          <w:szCs w:val="26"/>
        </w:rPr>
      </w:pPr>
    </w:p>
    <w:p w14:paraId="0A4A9747" w14:textId="4496DD33" w:rsidR="0010386A" w:rsidRDefault="0010386A" w:rsidP="005A1D70">
      <w:pPr>
        <w:pStyle w:val="Chng"/>
      </w:pPr>
      <w:hyperlink r:id="rId12" w:history="1">
        <w:r w:rsidRPr="0010386A">
          <w:rPr>
            <w:rStyle w:val="Hyperlink"/>
          </w:rPr>
          <w:t>Code</w:t>
        </w:r>
      </w:hyperlink>
    </w:p>
    <w:p w14:paraId="1A0E3C22" w14:textId="77777777" w:rsidR="0010386A" w:rsidRDefault="0010386A" w:rsidP="005A1D70">
      <w:pPr>
        <w:pStyle w:val="Chng"/>
      </w:pPr>
    </w:p>
    <w:p w14:paraId="546601D6" w14:textId="77777777" w:rsidR="0010386A" w:rsidRDefault="0010386A" w:rsidP="005A1D70">
      <w:pPr>
        <w:pStyle w:val="Chng"/>
      </w:pPr>
    </w:p>
    <w:p w14:paraId="788EBDC3" w14:textId="77777777" w:rsidR="0010386A" w:rsidRDefault="0010386A" w:rsidP="005A1D70">
      <w:pPr>
        <w:pStyle w:val="Chng"/>
      </w:pPr>
    </w:p>
    <w:p w14:paraId="488DE7BA" w14:textId="77777777" w:rsidR="0010386A" w:rsidRDefault="0010386A" w:rsidP="005A1D70">
      <w:pPr>
        <w:pStyle w:val="Chng"/>
      </w:pPr>
    </w:p>
    <w:p w14:paraId="1ACE653D" w14:textId="77777777" w:rsidR="0010386A" w:rsidRDefault="0010386A" w:rsidP="005A1D70">
      <w:pPr>
        <w:pStyle w:val="Chng"/>
      </w:pPr>
    </w:p>
    <w:p w14:paraId="7909B676" w14:textId="77777777" w:rsidR="0010386A" w:rsidRDefault="0010386A" w:rsidP="005A1D70">
      <w:pPr>
        <w:pStyle w:val="Chng"/>
      </w:pPr>
    </w:p>
    <w:p w14:paraId="7D6CE87A" w14:textId="77777777" w:rsidR="0010386A" w:rsidRPr="0010386A" w:rsidRDefault="0010386A" w:rsidP="005A1D70">
      <w:pPr>
        <w:pStyle w:val="Chng"/>
      </w:pPr>
    </w:p>
    <w:p w14:paraId="7015DD00" w14:textId="5B0AC602" w:rsidR="003D4AD6" w:rsidRPr="003C2B29" w:rsidRDefault="003D4AD6" w:rsidP="003D4AD6">
      <w:pPr>
        <w:pStyle w:val="Chng"/>
        <w:numPr>
          <w:ilvl w:val="0"/>
          <w:numId w:val="18"/>
        </w:numPr>
        <w:rPr>
          <w:sz w:val="26"/>
          <w:szCs w:val="26"/>
        </w:rPr>
      </w:pPr>
      <w:r w:rsidRPr="003C2B29">
        <w:lastRenderedPageBreak/>
        <w:t>BERT</w:t>
      </w:r>
    </w:p>
    <w:p w14:paraId="0D13E622" w14:textId="7B6F48C2" w:rsidR="003D4AD6" w:rsidRDefault="003D4AD6" w:rsidP="003D4AD6">
      <w:pPr>
        <w:pStyle w:val="Chng"/>
        <w:rPr>
          <w:b w:val="0"/>
          <w:bCs/>
          <w:sz w:val="26"/>
          <w:szCs w:val="26"/>
        </w:rPr>
      </w:pPr>
      <w:r w:rsidRPr="003D4AD6">
        <w:rPr>
          <w:b w:val="0"/>
          <w:bCs/>
          <w:sz w:val="26"/>
          <w:szCs w:val="26"/>
        </w:rPr>
        <w:t xml:space="preserve">BERT (Bidirectional Encoder Representations from Transformers) is a pre-trained language model developed by Google </w:t>
      </w:r>
      <w:r w:rsidR="00021A91">
        <w:rPr>
          <w:b w:val="0"/>
          <w:bCs/>
          <w:sz w:val="26"/>
          <w:szCs w:val="26"/>
        </w:rPr>
        <w:t xml:space="preserve">researchers in 2018 </w:t>
      </w:r>
      <w:r w:rsidRPr="003D4AD6">
        <w:rPr>
          <w:b w:val="0"/>
          <w:bCs/>
          <w:sz w:val="26"/>
          <w:szCs w:val="26"/>
        </w:rPr>
        <w:t>that has achieved state-of-the-art results on a wide range of natural language processing tasks, including text classification.</w:t>
      </w:r>
    </w:p>
    <w:p w14:paraId="5C52FB32" w14:textId="77777777" w:rsidR="003D4AD6" w:rsidRDefault="003D4AD6" w:rsidP="003D4AD6">
      <w:pPr>
        <w:pStyle w:val="Chng"/>
        <w:rPr>
          <w:b w:val="0"/>
          <w:bCs/>
          <w:sz w:val="26"/>
          <w:szCs w:val="26"/>
        </w:rPr>
      </w:pPr>
    </w:p>
    <w:p w14:paraId="452B326B" w14:textId="2C096A84" w:rsidR="003D4AD6" w:rsidRPr="003D4AD6" w:rsidRDefault="003D4AD6" w:rsidP="003D4AD6">
      <w:pPr>
        <w:pStyle w:val="Chng"/>
        <w:rPr>
          <w:b w:val="0"/>
          <w:bCs/>
          <w:sz w:val="26"/>
          <w:szCs w:val="26"/>
        </w:rPr>
      </w:pPr>
      <w:r w:rsidRPr="003D4AD6">
        <w:rPr>
          <w:b w:val="0"/>
          <w:bCs/>
          <w:sz w:val="26"/>
          <w:szCs w:val="26"/>
        </w:rPr>
        <w:t>To use BERT for text classification</w:t>
      </w:r>
      <w:r>
        <w:rPr>
          <w:b w:val="0"/>
          <w:bCs/>
          <w:sz w:val="26"/>
          <w:szCs w:val="26"/>
        </w:rPr>
        <w:t>.</w:t>
      </w:r>
      <w:r w:rsidR="003C2B29">
        <w:rPr>
          <w:b w:val="0"/>
          <w:bCs/>
          <w:sz w:val="26"/>
          <w:szCs w:val="26"/>
        </w:rPr>
        <w:t xml:space="preserve"> </w:t>
      </w:r>
      <w:r w:rsidRPr="003D4AD6">
        <w:rPr>
          <w:b w:val="0"/>
          <w:bCs/>
          <w:sz w:val="26"/>
          <w:szCs w:val="26"/>
        </w:rPr>
        <w:t>The fine-tuning process involves adding a classification layer on top of the pre-trained BERT model, and then training the entire model on the labeled dataset.</w:t>
      </w:r>
    </w:p>
    <w:p w14:paraId="253A0B83" w14:textId="77777777" w:rsidR="003D4AD6" w:rsidRPr="003D4AD6" w:rsidRDefault="003D4AD6" w:rsidP="003D4AD6">
      <w:pPr>
        <w:pStyle w:val="Chng"/>
        <w:rPr>
          <w:b w:val="0"/>
          <w:bCs/>
          <w:sz w:val="26"/>
          <w:szCs w:val="26"/>
        </w:rPr>
      </w:pPr>
    </w:p>
    <w:p w14:paraId="7FB437F7" w14:textId="3ED875DC" w:rsidR="003D4AD6" w:rsidRDefault="003D4AD6" w:rsidP="003D4AD6">
      <w:pPr>
        <w:pStyle w:val="Chng"/>
        <w:rPr>
          <w:b w:val="0"/>
          <w:bCs/>
          <w:sz w:val="26"/>
          <w:szCs w:val="26"/>
        </w:rPr>
      </w:pPr>
      <w:r w:rsidRPr="003D4AD6">
        <w:rPr>
          <w:b w:val="0"/>
          <w:bCs/>
          <w:sz w:val="26"/>
          <w:szCs w:val="26"/>
        </w:rPr>
        <w:t>During fine-tuning, the BERT model learns to map input text to the correct output label, based on the patterns it has learned from the pre-training data and the labeled dataset. The fine-tuned model can then be used to classify new text inputs.</w:t>
      </w:r>
    </w:p>
    <w:p w14:paraId="7261D712" w14:textId="77777777" w:rsidR="003D4AD6" w:rsidRDefault="003D4AD6" w:rsidP="003D4AD6">
      <w:pPr>
        <w:pStyle w:val="Chng"/>
        <w:rPr>
          <w:b w:val="0"/>
          <w:bCs/>
          <w:sz w:val="26"/>
          <w:szCs w:val="26"/>
        </w:rPr>
      </w:pPr>
    </w:p>
    <w:p w14:paraId="344C4C6F" w14:textId="6E617A11" w:rsidR="003D4AD6" w:rsidRDefault="003D4AD6" w:rsidP="003D4AD6">
      <w:pPr>
        <w:pStyle w:val="Chng"/>
        <w:rPr>
          <w:b w:val="0"/>
          <w:bCs/>
          <w:sz w:val="26"/>
          <w:szCs w:val="26"/>
        </w:rPr>
      </w:pPr>
      <w:r w:rsidRPr="003D4AD6">
        <w:rPr>
          <w:b w:val="0"/>
          <w:bCs/>
          <w:sz w:val="26"/>
          <w:szCs w:val="26"/>
        </w:rPr>
        <w:t>Additionally, BERT uses a combination of masked language modeling and next sentence prediction during pre-training, which allows it to learn a deeper understanding of the relationships between words and sentences in natural language.</w:t>
      </w:r>
    </w:p>
    <w:p w14:paraId="1440131F" w14:textId="77777777" w:rsidR="0010386A" w:rsidRDefault="0010386A" w:rsidP="003D4AD6">
      <w:pPr>
        <w:pStyle w:val="Chng"/>
        <w:rPr>
          <w:b w:val="0"/>
          <w:bCs/>
          <w:sz w:val="26"/>
          <w:szCs w:val="26"/>
        </w:rPr>
      </w:pPr>
    </w:p>
    <w:p w14:paraId="66999349" w14:textId="2AAACEEE" w:rsidR="0010386A" w:rsidRPr="0010386A" w:rsidRDefault="0010386A" w:rsidP="003D4AD6">
      <w:pPr>
        <w:pStyle w:val="Chng"/>
        <w:rPr>
          <w:b w:val="0"/>
          <w:bCs/>
        </w:rPr>
      </w:pPr>
      <w:hyperlink r:id="rId13" w:history="1">
        <w:r w:rsidRPr="0010386A">
          <w:rPr>
            <w:rStyle w:val="Hyperlink"/>
            <w:b w:val="0"/>
            <w:bCs/>
          </w:rPr>
          <w:t>CO</w:t>
        </w:r>
        <w:r w:rsidRPr="0010386A">
          <w:rPr>
            <w:rStyle w:val="Hyperlink"/>
            <w:b w:val="0"/>
            <w:bCs/>
          </w:rPr>
          <w:t>D</w:t>
        </w:r>
        <w:r w:rsidRPr="0010386A">
          <w:rPr>
            <w:rStyle w:val="Hyperlink"/>
            <w:b w:val="0"/>
            <w:bCs/>
          </w:rPr>
          <w:t>E</w:t>
        </w:r>
      </w:hyperlink>
    </w:p>
    <w:p w14:paraId="68616DA2" w14:textId="08558010" w:rsidR="003C2B29" w:rsidRDefault="003C2B29" w:rsidP="003D4AD6">
      <w:pPr>
        <w:pStyle w:val="Chng"/>
        <w:rPr>
          <w:b w:val="0"/>
          <w:bCs/>
          <w:sz w:val="26"/>
          <w:szCs w:val="26"/>
        </w:rPr>
      </w:pPr>
    </w:p>
    <w:p w14:paraId="15FF8D48" w14:textId="77777777" w:rsidR="0010386A" w:rsidRDefault="0010386A" w:rsidP="003D4AD6">
      <w:pPr>
        <w:pStyle w:val="Chng"/>
        <w:rPr>
          <w:b w:val="0"/>
          <w:bCs/>
          <w:sz w:val="26"/>
          <w:szCs w:val="26"/>
        </w:rPr>
      </w:pPr>
    </w:p>
    <w:p w14:paraId="11F7822A" w14:textId="77777777" w:rsidR="0010386A" w:rsidRDefault="0010386A" w:rsidP="003D4AD6">
      <w:pPr>
        <w:pStyle w:val="Chng"/>
        <w:rPr>
          <w:b w:val="0"/>
          <w:bCs/>
          <w:sz w:val="26"/>
          <w:szCs w:val="26"/>
        </w:rPr>
      </w:pPr>
    </w:p>
    <w:p w14:paraId="1AD82A85" w14:textId="77777777" w:rsidR="0010386A" w:rsidRDefault="0010386A" w:rsidP="003D4AD6">
      <w:pPr>
        <w:pStyle w:val="Chng"/>
        <w:rPr>
          <w:b w:val="0"/>
          <w:bCs/>
          <w:sz w:val="26"/>
          <w:szCs w:val="26"/>
        </w:rPr>
      </w:pPr>
    </w:p>
    <w:p w14:paraId="4E0B7B67" w14:textId="77777777" w:rsidR="0010386A" w:rsidRDefault="0010386A" w:rsidP="003D4AD6">
      <w:pPr>
        <w:pStyle w:val="Chng"/>
        <w:rPr>
          <w:b w:val="0"/>
          <w:bCs/>
          <w:sz w:val="26"/>
          <w:szCs w:val="26"/>
        </w:rPr>
      </w:pPr>
    </w:p>
    <w:p w14:paraId="2BCF5B9E" w14:textId="77777777" w:rsidR="0010386A" w:rsidRDefault="0010386A" w:rsidP="003D4AD6">
      <w:pPr>
        <w:pStyle w:val="Chng"/>
        <w:rPr>
          <w:b w:val="0"/>
          <w:bCs/>
          <w:sz w:val="26"/>
          <w:szCs w:val="26"/>
        </w:rPr>
      </w:pPr>
    </w:p>
    <w:p w14:paraId="4206CEFE" w14:textId="77777777" w:rsidR="0010386A" w:rsidRDefault="0010386A" w:rsidP="003D4AD6">
      <w:pPr>
        <w:pStyle w:val="Chng"/>
        <w:rPr>
          <w:b w:val="0"/>
          <w:bCs/>
          <w:sz w:val="26"/>
          <w:szCs w:val="26"/>
        </w:rPr>
      </w:pPr>
    </w:p>
    <w:p w14:paraId="181F0837" w14:textId="77777777" w:rsidR="0010386A" w:rsidRDefault="0010386A" w:rsidP="003D4AD6">
      <w:pPr>
        <w:pStyle w:val="Chng"/>
        <w:rPr>
          <w:b w:val="0"/>
          <w:bCs/>
          <w:sz w:val="26"/>
          <w:szCs w:val="26"/>
        </w:rPr>
      </w:pPr>
    </w:p>
    <w:p w14:paraId="3F70053D" w14:textId="27C0D290" w:rsidR="003D4AD6" w:rsidRPr="003C2B29" w:rsidRDefault="003D4AD6" w:rsidP="003D4AD6">
      <w:pPr>
        <w:pStyle w:val="Chng"/>
        <w:numPr>
          <w:ilvl w:val="0"/>
          <w:numId w:val="18"/>
        </w:numPr>
      </w:pPr>
      <w:r w:rsidRPr="003C2B29">
        <w:t>DISTILBERT</w:t>
      </w:r>
    </w:p>
    <w:p w14:paraId="7787DBF3" w14:textId="6DEF02C2" w:rsidR="003D4AD6" w:rsidRPr="003D4AD6" w:rsidRDefault="003D4AD6" w:rsidP="003D4AD6">
      <w:pPr>
        <w:pStyle w:val="Chng"/>
        <w:rPr>
          <w:b w:val="0"/>
          <w:bCs/>
          <w:sz w:val="26"/>
          <w:szCs w:val="26"/>
        </w:rPr>
      </w:pPr>
      <w:r w:rsidRPr="003D4AD6">
        <w:rPr>
          <w:b w:val="0"/>
          <w:bCs/>
          <w:sz w:val="26"/>
          <w:szCs w:val="26"/>
        </w:rPr>
        <w:t>DistilBERT is a smaller and faster version of the BERT model, developed by Hugging Face</w:t>
      </w:r>
      <w:r w:rsidR="00021A91">
        <w:rPr>
          <w:b w:val="0"/>
          <w:bCs/>
          <w:sz w:val="26"/>
          <w:szCs w:val="26"/>
        </w:rPr>
        <w:t xml:space="preserve"> in 2019</w:t>
      </w:r>
      <w:r w:rsidRPr="003D4AD6">
        <w:rPr>
          <w:b w:val="0"/>
          <w:bCs/>
          <w:sz w:val="26"/>
          <w:szCs w:val="26"/>
        </w:rPr>
        <w:t>. It is designed to be a more computationally efficient model that can be used on devices with limited computational resources, such as mobile phones or embedded systems.</w:t>
      </w:r>
    </w:p>
    <w:p w14:paraId="320DFEA7" w14:textId="77777777" w:rsidR="003D4AD6" w:rsidRPr="003D4AD6" w:rsidRDefault="003D4AD6" w:rsidP="003D4AD6">
      <w:pPr>
        <w:pStyle w:val="Chng"/>
        <w:rPr>
          <w:b w:val="0"/>
          <w:bCs/>
          <w:sz w:val="26"/>
          <w:szCs w:val="26"/>
        </w:rPr>
      </w:pPr>
    </w:p>
    <w:p w14:paraId="5DEF0C6E" w14:textId="77777777" w:rsidR="003D4AD6" w:rsidRPr="003D4AD6" w:rsidRDefault="003D4AD6" w:rsidP="003D4AD6">
      <w:pPr>
        <w:pStyle w:val="Chng"/>
        <w:rPr>
          <w:b w:val="0"/>
          <w:bCs/>
          <w:sz w:val="26"/>
          <w:szCs w:val="26"/>
        </w:rPr>
      </w:pPr>
      <w:r w:rsidRPr="003D4AD6">
        <w:rPr>
          <w:b w:val="0"/>
          <w:bCs/>
          <w:sz w:val="26"/>
          <w:szCs w:val="26"/>
        </w:rPr>
        <w:t>Like BERT, DistilBERT is a pre-trained language model that can be fine-tuned on a specific task, such as text classification. The fine-tuning process involves adding a classification layer on top of the pre-trained DistilBERT model, and then training the entire model on the labeled dataset.</w:t>
      </w:r>
    </w:p>
    <w:p w14:paraId="36BCC7E8" w14:textId="77777777" w:rsidR="003D4AD6" w:rsidRPr="003D4AD6" w:rsidRDefault="003D4AD6" w:rsidP="003D4AD6">
      <w:pPr>
        <w:pStyle w:val="Chng"/>
        <w:rPr>
          <w:b w:val="0"/>
          <w:bCs/>
          <w:sz w:val="26"/>
          <w:szCs w:val="26"/>
        </w:rPr>
      </w:pPr>
    </w:p>
    <w:p w14:paraId="034DD0FF" w14:textId="77777777" w:rsidR="003D4AD6" w:rsidRPr="003D4AD6" w:rsidRDefault="003D4AD6" w:rsidP="003D4AD6">
      <w:pPr>
        <w:pStyle w:val="Chng"/>
        <w:rPr>
          <w:b w:val="0"/>
          <w:bCs/>
          <w:sz w:val="26"/>
          <w:szCs w:val="26"/>
        </w:rPr>
      </w:pPr>
      <w:r w:rsidRPr="003D4AD6">
        <w:rPr>
          <w:b w:val="0"/>
          <w:bCs/>
          <w:sz w:val="26"/>
          <w:szCs w:val="26"/>
        </w:rPr>
        <w:t>One of the key differences between DistilBERT and BERT is that DistilBERT uses a knowledge distillation technique during training, which involves training a smaller model (DistilBERT) to mimic the behavior of a larger model (BERT). This allows DistilBERT to achieve similar performance to BERT while using fewer computational resources.</w:t>
      </w:r>
    </w:p>
    <w:p w14:paraId="5B578593" w14:textId="77777777" w:rsidR="003D4AD6" w:rsidRPr="003D4AD6" w:rsidRDefault="003D4AD6" w:rsidP="003D4AD6">
      <w:pPr>
        <w:pStyle w:val="Chng"/>
        <w:rPr>
          <w:b w:val="0"/>
          <w:bCs/>
          <w:sz w:val="26"/>
          <w:szCs w:val="26"/>
        </w:rPr>
      </w:pPr>
    </w:p>
    <w:p w14:paraId="47AC486C" w14:textId="77777777" w:rsidR="003D4AD6" w:rsidRPr="003D4AD6" w:rsidRDefault="003D4AD6" w:rsidP="003D4AD6">
      <w:pPr>
        <w:pStyle w:val="Chng"/>
        <w:rPr>
          <w:b w:val="0"/>
          <w:bCs/>
          <w:sz w:val="26"/>
          <w:szCs w:val="26"/>
        </w:rPr>
      </w:pPr>
      <w:r w:rsidRPr="003D4AD6">
        <w:rPr>
          <w:b w:val="0"/>
          <w:bCs/>
          <w:sz w:val="26"/>
          <w:szCs w:val="26"/>
        </w:rPr>
        <w:t>In addition to being more computationally efficient than BERT, DistilBERT also has a smaller memory footprint, which makes it easier to deploy in production systems. Despite its smaller size, DistilBERT has been shown to achieve similar performance to BERT on a wide range of natural language processing tasks, including text classification.</w:t>
      </w:r>
    </w:p>
    <w:p w14:paraId="376336EB" w14:textId="77777777" w:rsidR="003D4AD6" w:rsidRDefault="003D4AD6" w:rsidP="003D4AD6">
      <w:pPr>
        <w:pStyle w:val="Chng"/>
        <w:rPr>
          <w:b w:val="0"/>
          <w:bCs/>
          <w:sz w:val="26"/>
          <w:szCs w:val="26"/>
        </w:rPr>
      </w:pPr>
    </w:p>
    <w:p w14:paraId="5E40F520" w14:textId="77777777" w:rsidR="0010386A" w:rsidRDefault="0010386A" w:rsidP="003D4AD6">
      <w:pPr>
        <w:pStyle w:val="Chng"/>
        <w:rPr>
          <w:b w:val="0"/>
          <w:bCs/>
          <w:sz w:val="26"/>
          <w:szCs w:val="26"/>
        </w:rPr>
      </w:pPr>
    </w:p>
    <w:p w14:paraId="4F7F798F" w14:textId="75E9B56D" w:rsidR="0010386A" w:rsidRPr="0010386A" w:rsidRDefault="0010386A" w:rsidP="003D4AD6">
      <w:pPr>
        <w:pStyle w:val="Chng"/>
        <w:rPr>
          <w:b w:val="0"/>
          <w:bCs/>
        </w:rPr>
      </w:pPr>
      <w:hyperlink r:id="rId14" w:history="1">
        <w:r w:rsidRPr="0010386A">
          <w:rPr>
            <w:rStyle w:val="Hyperlink"/>
            <w:b w:val="0"/>
            <w:bCs/>
          </w:rPr>
          <w:t>CODE</w:t>
        </w:r>
      </w:hyperlink>
    </w:p>
    <w:p w14:paraId="5AC4EC5D" w14:textId="77777777" w:rsidR="0010386A" w:rsidRDefault="0010386A" w:rsidP="003D4AD6">
      <w:pPr>
        <w:pStyle w:val="Chng"/>
        <w:rPr>
          <w:b w:val="0"/>
          <w:bCs/>
          <w:sz w:val="26"/>
          <w:szCs w:val="26"/>
        </w:rPr>
      </w:pPr>
    </w:p>
    <w:p w14:paraId="7EC4A089" w14:textId="786304D2" w:rsidR="00504677" w:rsidRDefault="00504677" w:rsidP="00504677">
      <w:pPr>
        <w:pStyle w:val="Chng"/>
        <w:numPr>
          <w:ilvl w:val="0"/>
          <w:numId w:val="12"/>
        </w:numPr>
      </w:pPr>
      <w:r>
        <w:t>ARCHITECTURE</w:t>
      </w:r>
    </w:p>
    <w:p w14:paraId="41F5B49F" w14:textId="4444254C" w:rsidR="00504677" w:rsidRPr="00504677" w:rsidRDefault="00504677" w:rsidP="00504677">
      <w:pPr>
        <w:pStyle w:val="Chng"/>
        <w:rPr>
          <w:sz w:val="26"/>
          <w:szCs w:val="26"/>
        </w:rPr>
      </w:pPr>
      <w:r>
        <w:rPr>
          <w:sz w:val="26"/>
          <w:szCs w:val="26"/>
        </w:rPr>
        <w:t>BERT:</w:t>
      </w:r>
    </w:p>
    <w:p w14:paraId="2F0BB80F" w14:textId="0B0ADBEF" w:rsidR="00504677" w:rsidRDefault="00504677" w:rsidP="00504677">
      <w:pPr>
        <w:pStyle w:val="Chng"/>
        <w:rPr>
          <w:b w:val="0"/>
          <w:bCs/>
          <w:sz w:val="26"/>
          <w:szCs w:val="26"/>
        </w:rPr>
      </w:pPr>
      <w:r w:rsidRPr="00504677">
        <w:rPr>
          <w:b w:val="0"/>
          <w:bCs/>
          <w:sz w:val="26"/>
          <w:szCs w:val="26"/>
        </w:rPr>
        <w:t>BERT reuses the encoder block from the Transformer. The BERT_{BASE} uses 12 encoder blocks, while this number for the BERT_{LARGE} version is 24. Note that, while these two versions also have some other differences in layer sizes, the fundamental architectures are the same.</w:t>
      </w:r>
    </w:p>
    <w:p w14:paraId="7CDD208C" w14:textId="2AE68529" w:rsidR="006F62DE" w:rsidRDefault="006F62DE" w:rsidP="00504677">
      <w:pPr>
        <w:pStyle w:val="Chng"/>
        <w:rPr>
          <w:b w:val="0"/>
          <w:bCs/>
          <w:sz w:val="26"/>
          <w:szCs w:val="26"/>
        </w:rPr>
      </w:pPr>
      <w:r w:rsidRPr="006F62DE">
        <w:rPr>
          <w:b w:val="0"/>
          <w:bCs/>
          <w:sz w:val="26"/>
          <w:szCs w:val="26"/>
        </w:rPr>
        <w:drawing>
          <wp:inline distT="0" distB="0" distL="0" distR="0" wp14:anchorId="688F494A" wp14:editId="61E0B172">
            <wp:extent cx="5791835" cy="2373630"/>
            <wp:effectExtent l="0" t="0" r="0" b="7620"/>
            <wp:docPr id="54606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67328" name=""/>
                    <pic:cNvPicPr/>
                  </pic:nvPicPr>
                  <pic:blipFill>
                    <a:blip r:embed="rId15"/>
                    <a:stretch>
                      <a:fillRect/>
                    </a:stretch>
                  </pic:blipFill>
                  <pic:spPr>
                    <a:xfrm>
                      <a:off x="0" y="0"/>
                      <a:ext cx="5791835" cy="2373630"/>
                    </a:xfrm>
                    <a:prstGeom prst="rect">
                      <a:avLst/>
                    </a:prstGeom>
                  </pic:spPr>
                </pic:pic>
              </a:graphicData>
            </a:graphic>
          </wp:inline>
        </w:drawing>
      </w:r>
    </w:p>
    <w:p w14:paraId="364E0453" w14:textId="0F3EF8CA" w:rsidR="006F62DE" w:rsidRPr="006F62DE" w:rsidRDefault="006F62DE" w:rsidP="006F62DE">
      <w:pPr>
        <w:pStyle w:val="Chng"/>
        <w:jc w:val="center"/>
        <w:rPr>
          <w:b w:val="0"/>
          <w:bCs/>
          <w:i/>
          <w:iCs/>
          <w:sz w:val="26"/>
          <w:szCs w:val="26"/>
        </w:rPr>
      </w:pPr>
      <w:r w:rsidRPr="006F62DE">
        <w:rPr>
          <w:b w:val="0"/>
          <w:bCs/>
          <w:i/>
          <w:iCs/>
          <w:sz w:val="26"/>
          <w:szCs w:val="26"/>
        </w:rPr>
        <w:t>Architecture of BERT</w:t>
      </w:r>
    </w:p>
    <w:p w14:paraId="2B776B88" w14:textId="77777777" w:rsidR="006F62DE" w:rsidRDefault="006F62DE" w:rsidP="00504677">
      <w:pPr>
        <w:pStyle w:val="Chng"/>
        <w:rPr>
          <w:b w:val="0"/>
          <w:bCs/>
          <w:sz w:val="26"/>
          <w:szCs w:val="26"/>
        </w:rPr>
      </w:pPr>
    </w:p>
    <w:p w14:paraId="0DD8256B" w14:textId="79D4272C" w:rsidR="00504677" w:rsidRDefault="00504677" w:rsidP="00504677">
      <w:pPr>
        <w:pStyle w:val="Chng"/>
        <w:rPr>
          <w:b w:val="0"/>
          <w:bCs/>
          <w:sz w:val="26"/>
          <w:szCs w:val="26"/>
        </w:rPr>
      </w:pPr>
      <w:r w:rsidRPr="00504677">
        <w:rPr>
          <w:b w:val="0"/>
          <w:bCs/>
          <w:sz w:val="26"/>
          <w:szCs w:val="26"/>
        </w:rPr>
        <w:drawing>
          <wp:inline distT="0" distB="0" distL="0" distR="0" wp14:anchorId="5AEFB6AC" wp14:editId="00AE7A44">
            <wp:extent cx="5791835" cy="2366645"/>
            <wp:effectExtent l="0" t="0" r="0" b="0"/>
            <wp:docPr id="1020558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58454" name=""/>
                    <pic:cNvPicPr/>
                  </pic:nvPicPr>
                  <pic:blipFill>
                    <a:blip r:embed="rId16"/>
                    <a:stretch>
                      <a:fillRect/>
                    </a:stretch>
                  </pic:blipFill>
                  <pic:spPr>
                    <a:xfrm>
                      <a:off x="0" y="0"/>
                      <a:ext cx="5791835" cy="2366645"/>
                    </a:xfrm>
                    <a:prstGeom prst="rect">
                      <a:avLst/>
                    </a:prstGeom>
                  </pic:spPr>
                </pic:pic>
              </a:graphicData>
            </a:graphic>
          </wp:inline>
        </w:drawing>
      </w:r>
    </w:p>
    <w:p w14:paraId="50E72102" w14:textId="0A8D5EF8" w:rsidR="00504677" w:rsidRDefault="00504677" w:rsidP="00504677">
      <w:pPr>
        <w:pStyle w:val="Chng"/>
        <w:rPr>
          <w:b w:val="0"/>
          <w:bCs/>
          <w:sz w:val="26"/>
          <w:szCs w:val="26"/>
        </w:rPr>
      </w:pPr>
      <w:r>
        <w:rPr>
          <w:sz w:val="26"/>
          <w:szCs w:val="26"/>
        </w:rPr>
        <w:lastRenderedPageBreak/>
        <w:t>RoBERTa</w:t>
      </w:r>
    </w:p>
    <w:p w14:paraId="51B7DA5C" w14:textId="0CEBD6D9" w:rsidR="00986C84" w:rsidRDefault="00504677" w:rsidP="00504677">
      <w:pPr>
        <w:pStyle w:val="Chng"/>
        <w:rPr>
          <w:b w:val="0"/>
          <w:bCs/>
          <w:sz w:val="26"/>
          <w:szCs w:val="26"/>
        </w:rPr>
      </w:pPr>
      <w:r>
        <w:rPr>
          <w:b w:val="0"/>
          <w:bCs/>
          <w:sz w:val="26"/>
          <w:szCs w:val="26"/>
        </w:rPr>
        <w:t xml:space="preserve">RoBERTa </w:t>
      </w:r>
      <w:r w:rsidR="00986C84" w:rsidRPr="00986C84">
        <w:rPr>
          <w:b w:val="0"/>
          <w:bCs/>
          <w:sz w:val="26"/>
          <w:szCs w:val="26"/>
        </w:rPr>
        <w:t>uses the same architecture as BERT.</w:t>
      </w:r>
    </w:p>
    <w:p w14:paraId="1D58225D" w14:textId="1390EEB8" w:rsidR="00986C84" w:rsidRDefault="00986C84" w:rsidP="00986C84">
      <w:pPr>
        <w:pStyle w:val="Chng"/>
        <w:rPr>
          <w:b w:val="0"/>
          <w:bCs/>
          <w:sz w:val="26"/>
          <w:szCs w:val="26"/>
        </w:rPr>
      </w:pPr>
      <w:r w:rsidRPr="00986C84">
        <w:rPr>
          <w:b w:val="0"/>
          <w:bCs/>
          <w:sz w:val="26"/>
          <w:szCs w:val="26"/>
        </w:rPr>
        <w:t xml:space="preserve">To improve the performance of the BERT architecture, the authors of RoBERTa made some changes to the architecture and training procedure. They </w:t>
      </w:r>
      <w:r w:rsidRPr="00986C84">
        <w:rPr>
          <w:sz w:val="26"/>
          <w:szCs w:val="26"/>
        </w:rPr>
        <w:t>removed the Next Sentence Prediction (NSP) objective</w:t>
      </w:r>
      <w:r w:rsidRPr="00986C84">
        <w:rPr>
          <w:b w:val="0"/>
          <w:bCs/>
          <w:sz w:val="26"/>
          <w:szCs w:val="26"/>
        </w:rPr>
        <w:t xml:space="preserve">, which improved downstream task performance. They also </w:t>
      </w:r>
      <w:r w:rsidRPr="00986C84">
        <w:rPr>
          <w:sz w:val="26"/>
          <w:szCs w:val="26"/>
        </w:rPr>
        <w:t>trained the model with larger batch sizes and longer sequences</w:t>
      </w:r>
      <w:r w:rsidRPr="00986C84">
        <w:rPr>
          <w:b w:val="0"/>
          <w:bCs/>
          <w:sz w:val="26"/>
          <w:szCs w:val="26"/>
        </w:rPr>
        <w:t xml:space="preserve">, which improved perplexity on the masked language modeling objective and end-task accuracy. Additionally, they dynamically </w:t>
      </w:r>
      <w:r w:rsidRPr="00986C84">
        <w:rPr>
          <w:sz w:val="26"/>
          <w:szCs w:val="26"/>
        </w:rPr>
        <w:t>changed the masking pattern during training</w:t>
      </w:r>
      <w:r w:rsidRPr="00986C84">
        <w:rPr>
          <w:b w:val="0"/>
          <w:bCs/>
          <w:sz w:val="26"/>
          <w:szCs w:val="26"/>
        </w:rPr>
        <w:t>, which improved performance compared to a single static mask. These changes resulted in a pre-trained model, RoBERTa, that outperformed BERT on a range of natural language processing tasks.</w:t>
      </w:r>
    </w:p>
    <w:p w14:paraId="6154AAD2" w14:textId="024F5E23" w:rsidR="00986C84" w:rsidRDefault="00986C84" w:rsidP="00986C84">
      <w:pPr>
        <w:pStyle w:val="Chng"/>
        <w:rPr>
          <w:sz w:val="26"/>
          <w:szCs w:val="26"/>
        </w:rPr>
      </w:pPr>
    </w:p>
    <w:p w14:paraId="2398345C" w14:textId="5AA6FDF4" w:rsidR="00986C84" w:rsidRDefault="00986C84" w:rsidP="00986C84">
      <w:pPr>
        <w:pStyle w:val="Chng"/>
        <w:rPr>
          <w:sz w:val="26"/>
          <w:szCs w:val="26"/>
        </w:rPr>
      </w:pPr>
      <w:r>
        <w:rPr>
          <w:sz w:val="26"/>
          <w:szCs w:val="26"/>
        </w:rPr>
        <w:t>DistilBERT:</w:t>
      </w:r>
    </w:p>
    <w:p w14:paraId="26B81E3C" w14:textId="77777777" w:rsidR="00986C84" w:rsidRPr="00986C84" w:rsidRDefault="00986C84" w:rsidP="00986C84">
      <w:pPr>
        <w:pStyle w:val="Chng"/>
        <w:rPr>
          <w:b w:val="0"/>
          <w:bCs/>
          <w:sz w:val="26"/>
          <w:szCs w:val="26"/>
        </w:rPr>
      </w:pPr>
      <w:r w:rsidRPr="00986C84">
        <w:rPr>
          <w:b w:val="0"/>
          <w:bCs/>
          <w:sz w:val="26"/>
          <w:szCs w:val="26"/>
        </w:rPr>
        <w:t>DistilBERT uses a similar general architecture as BERT, but with fewer encoder blocks (6 blocks, compared to 12 blocks of BERT_{BASE} and 24 blocks of BERT_{LARGE}).</w:t>
      </w:r>
    </w:p>
    <w:p w14:paraId="006CA6F0" w14:textId="77777777" w:rsidR="00986C84" w:rsidRPr="00986C84" w:rsidRDefault="00986C84" w:rsidP="00986C84">
      <w:pPr>
        <w:pStyle w:val="Chng"/>
        <w:rPr>
          <w:b w:val="0"/>
          <w:bCs/>
          <w:sz w:val="26"/>
          <w:szCs w:val="26"/>
        </w:rPr>
      </w:pPr>
    </w:p>
    <w:p w14:paraId="0B134317" w14:textId="634CEF12" w:rsidR="00986C84" w:rsidRDefault="00986C84" w:rsidP="00986C84">
      <w:pPr>
        <w:pStyle w:val="Chng"/>
        <w:rPr>
          <w:b w:val="0"/>
          <w:bCs/>
          <w:sz w:val="26"/>
          <w:szCs w:val="26"/>
        </w:rPr>
      </w:pPr>
      <w:r w:rsidRPr="00986C84">
        <w:rPr>
          <w:b w:val="0"/>
          <w:bCs/>
          <w:sz w:val="26"/>
          <w:szCs w:val="26"/>
        </w:rPr>
        <w:t>Also, the token-type embeddings and the pooler are removed.</w:t>
      </w:r>
    </w:p>
    <w:p w14:paraId="1353D847" w14:textId="1D0DED54" w:rsidR="00907EB5" w:rsidRPr="00986C84" w:rsidRDefault="00907EB5" w:rsidP="00986C84">
      <w:pPr>
        <w:pStyle w:val="Chng"/>
        <w:rPr>
          <w:b w:val="0"/>
          <w:bCs/>
          <w:sz w:val="26"/>
          <w:szCs w:val="26"/>
        </w:rPr>
      </w:pPr>
      <w:r>
        <w:rPr>
          <w:noProof/>
        </w:rPr>
        <w:lastRenderedPageBreak/>
        <w:drawing>
          <wp:inline distT="0" distB="0" distL="0" distR="0" wp14:anchorId="24516C06" wp14:editId="74DCFF70">
            <wp:extent cx="5791835" cy="2726690"/>
            <wp:effectExtent l="0" t="0" r="0" b="0"/>
            <wp:docPr id="2108932857" name="Picture 3" descr="The DistilBERT model architecture an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DistilBERT model architecture and compone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2726690"/>
                    </a:xfrm>
                    <a:prstGeom prst="rect">
                      <a:avLst/>
                    </a:prstGeom>
                    <a:noFill/>
                    <a:ln>
                      <a:noFill/>
                    </a:ln>
                  </pic:spPr>
                </pic:pic>
              </a:graphicData>
            </a:graphic>
          </wp:inline>
        </w:drawing>
      </w:r>
    </w:p>
    <w:p w14:paraId="2CB6ACF3" w14:textId="0AE4A937" w:rsidR="0010386A" w:rsidRDefault="003C2B29" w:rsidP="003C2B29">
      <w:pPr>
        <w:pStyle w:val="Chng"/>
        <w:numPr>
          <w:ilvl w:val="0"/>
          <w:numId w:val="12"/>
        </w:numPr>
      </w:pPr>
      <w:r>
        <w:t>CHARACTERISTICS</w:t>
      </w:r>
    </w:p>
    <w:p w14:paraId="20033553" w14:textId="747D71AE" w:rsidR="003C2B29" w:rsidRPr="003C2B29" w:rsidRDefault="003C2B29" w:rsidP="003C2B29">
      <w:pPr>
        <w:pStyle w:val="Chng"/>
        <w:rPr>
          <w:sz w:val="26"/>
          <w:szCs w:val="26"/>
        </w:rPr>
      </w:pPr>
      <w:r w:rsidRPr="003C2B29">
        <w:rPr>
          <w:sz w:val="26"/>
          <w:szCs w:val="26"/>
        </w:rPr>
        <w:t>BERT:</w:t>
      </w:r>
    </w:p>
    <w:p w14:paraId="36216767" w14:textId="77777777" w:rsidR="003C2B29" w:rsidRPr="003C2B29" w:rsidRDefault="003C2B29" w:rsidP="003C2B29">
      <w:pPr>
        <w:pStyle w:val="Chng"/>
        <w:numPr>
          <w:ilvl w:val="0"/>
          <w:numId w:val="19"/>
        </w:numPr>
        <w:rPr>
          <w:b w:val="0"/>
          <w:bCs/>
          <w:sz w:val="26"/>
          <w:szCs w:val="26"/>
        </w:rPr>
      </w:pPr>
      <w:r w:rsidRPr="003C2B29">
        <w:rPr>
          <w:b w:val="0"/>
          <w:bCs/>
          <w:sz w:val="26"/>
          <w:szCs w:val="26"/>
        </w:rPr>
        <w:t>Transformer-based pre-trained language model developed by Google.</w:t>
      </w:r>
    </w:p>
    <w:p w14:paraId="3A88A160" w14:textId="77777777" w:rsidR="003C2B29" w:rsidRPr="003C2B29" w:rsidRDefault="003C2B29" w:rsidP="003C2B29">
      <w:pPr>
        <w:pStyle w:val="Chng"/>
        <w:numPr>
          <w:ilvl w:val="0"/>
          <w:numId w:val="19"/>
        </w:numPr>
        <w:rPr>
          <w:b w:val="0"/>
          <w:bCs/>
          <w:sz w:val="26"/>
          <w:szCs w:val="26"/>
        </w:rPr>
      </w:pPr>
      <w:r w:rsidRPr="003C2B29">
        <w:rPr>
          <w:b w:val="0"/>
          <w:bCs/>
          <w:sz w:val="26"/>
          <w:szCs w:val="26"/>
        </w:rPr>
        <w:t>Large model with 110 million parameters in the base version and 340 million parameters in the large version.</w:t>
      </w:r>
    </w:p>
    <w:p w14:paraId="26A3BA3E" w14:textId="77777777" w:rsidR="003C2B29" w:rsidRPr="003C2B29" w:rsidRDefault="003C2B29" w:rsidP="003C2B29">
      <w:pPr>
        <w:pStyle w:val="Chng"/>
        <w:numPr>
          <w:ilvl w:val="0"/>
          <w:numId w:val="19"/>
        </w:numPr>
        <w:rPr>
          <w:b w:val="0"/>
          <w:bCs/>
          <w:sz w:val="26"/>
          <w:szCs w:val="26"/>
        </w:rPr>
      </w:pPr>
      <w:r w:rsidRPr="003C2B29">
        <w:rPr>
          <w:b w:val="0"/>
          <w:bCs/>
          <w:sz w:val="26"/>
          <w:szCs w:val="26"/>
        </w:rPr>
        <w:t>Uses a combination of masked language modeling and next sentence prediction during pre-training.</w:t>
      </w:r>
    </w:p>
    <w:p w14:paraId="722C923F" w14:textId="77777777" w:rsidR="003C2B29" w:rsidRPr="003C2B29" w:rsidRDefault="003C2B29" w:rsidP="003C2B29">
      <w:pPr>
        <w:pStyle w:val="Chng"/>
        <w:numPr>
          <w:ilvl w:val="0"/>
          <w:numId w:val="19"/>
        </w:numPr>
        <w:rPr>
          <w:b w:val="0"/>
          <w:bCs/>
          <w:sz w:val="26"/>
          <w:szCs w:val="26"/>
        </w:rPr>
      </w:pPr>
      <w:r w:rsidRPr="003C2B29">
        <w:rPr>
          <w:b w:val="0"/>
          <w:bCs/>
          <w:sz w:val="26"/>
          <w:szCs w:val="26"/>
        </w:rPr>
        <w:t>Can model long-range dependencies in input text using a self-attention mechanism.</w:t>
      </w:r>
    </w:p>
    <w:p w14:paraId="32F35DCB" w14:textId="77777777" w:rsidR="003C2B29" w:rsidRPr="003C2B29" w:rsidRDefault="003C2B29" w:rsidP="003C2B29">
      <w:pPr>
        <w:pStyle w:val="Chng"/>
        <w:numPr>
          <w:ilvl w:val="0"/>
          <w:numId w:val="19"/>
        </w:numPr>
        <w:rPr>
          <w:b w:val="0"/>
          <w:bCs/>
          <w:sz w:val="26"/>
          <w:szCs w:val="26"/>
        </w:rPr>
      </w:pPr>
      <w:r w:rsidRPr="003C2B29">
        <w:rPr>
          <w:b w:val="0"/>
          <w:bCs/>
          <w:sz w:val="26"/>
          <w:szCs w:val="26"/>
        </w:rPr>
        <w:t>Achieves state-of-the-art performance on a wide range of natural language processing tasks, including text classification.</w:t>
      </w:r>
    </w:p>
    <w:p w14:paraId="11B8F963" w14:textId="510024A1" w:rsidR="003C2B29" w:rsidRDefault="003C2B29" w:rsidP="003C2B29">
      <w:pPr>
        <w:pStyle w:val="Chng"/>
        <w:numPr>
          <w:ilvl w:val="0"/>
          <w:numId w:val="19"/>
        </w:numPr>
        <w:rPr>
          <w:b w:val="0"/>
          <w:bCs/>
          <w:sz w:val="26"/>
          <w:szCs w:val="26"/>
        </w:rPr>
      </w:pPr>
      <w:r w:rsidRPr="003C2B29">
        <w:rPr>
          <w:b w:val="0"/>
          <w:bCs/>
          <w:sz w:val="26"/>
          <w:szCs w:val="26"/>
        </w:rPr>
        <w:t>Can be computationally expensive to train and deploy, especially in the larger versions.</w:t>
      </w:r>
    </w:p>
    <w:p w14:paraId="03EA22FA" w14:textId="7A97A09B" w:rsidR="003C2B29" w:rsidRDefault="003C2B29" w:rsidP="003C2B29">
      <w:pPr>
        <w:pStyle w:val="Chng"/>
        <w:rPr>
          <w:sz w:val="26"/>
          <w:szCs w:val="26"/>
        </w:rPr>
      </w:pPr>
      <w:r>
        <w:rPr>
          <w:sz w:val="26"/>
          <w:szCs w:val="26"/>
        </w:rPr>
        <w:t>RoBERTa:</w:t>
      </w:r>
    </w:p>
    <w:p w14:paraId="79852B09" w14:textId="77777777" w:rsidR="003C2B29" w:rsidRPr="003C2B29" w:rsidRDefault="003C2B29" w:rsidP="003C2B29">
      <w:pPr>
        <w:pStyle w:val="Chng"/>
        <w:numPr>
          <w:ilvl w:val="0"/>
          <w:numId w:val="20"/>
        </w:numPr>
        <w:rPr>
          <w:b w:val="0"/>
          <w:bCs/>
          <w:sz w:val="26"/>
          <w:szCs w:val="26"/>
        </w:rPr>
      </w:pPr>
      <w:r w:rsidRPr="003C2B29">
        <w:rPr>
          <w:b w:val="0"/>
          <w:bCs/>
          <w:sz w:val="26"/>
          <w:szCs w:val="26"/>
        </w:rPr>
        <w:t>Transformer-based pre-trained language model developed by Facebook AI Research.</w:t>
      </w:r>
    </w:p>
    <w:p w14:paraId="04D0F541" w14:textId="77777777" w:rsidR="003C2B29" w:rsidRPr="003C2B29" w:rsidRDefault="003C2B29" w:rsidP="003C2B29">
      <w:pPr>
        <w:pStyle w:val="Chng"/>
        <w:numPr>
          <w:ilvl w:val="0"/>
          <w:numId w:val="20"/>
        </w:numPr>
        <w:rPr>
          <w:b w:val="0"/>
          <w:bCs/>
          <w:sz w:val="26"/>
          <w:szCs w:val="26"/>
        </w:rPr>
      </w:pPr>
      <w:r w:rsidRPr="003C2B29">
        <w:rPr>
          <w:b w:val="0"/>
          <w:bCs/>
          <w:sz w:val="26"/>
          <w:szCs w:val="26"/>
        </w:rPr>
        <w:lastRenderedPageBreak/>
        <w:t>Similar in architecture to BERT but uses a larger and more diverse set of pre-training data and a modified training process.</w:t>
      </w:r>
    </w:p>
    <w:p w14:paraId="5F5D7130" w14:textId="77777777" w:rsidR="003C2B29" w:rsidRPr="003C2B29" w:rsidRDefault="003C2B29" w:rsidP="003C2B29">
      <w:pPr>
        <w:pStyle w:val="Chng"/>
        <w:numPr>
          <w:ilvl w:val="0"/>
          <w:numId w:val="20"/>
        </w:numPr>
        <w:rPr>
          <w:b w:val="0"/>
          <w:bCs/>
          <w:sz w:val="26"/>
          <w:szCs w:val="26"/>
        </w:rPr>
      </w:pPr>
      <w:r w:rsidRPr="003C2B29">
        <w:rPr>
          <w:b w:val="0"/>
          <w:bCs/>
          <w:sz w:val="26"/>
          <w:szCs w:val="26"/>
        </w:rPr>
        <w:t>Has a similar number of parameters to the large version of BERT.</w:t>
      </w:r>
    </w:p>
    <w:p w14:paraId="1ECC2F95" w14:textId="77777777" w:rsidR="003C2B29" w:rsidRPr="003C2B29" w:rsidRDefault="003C2B29" w:rsidP="003C2B29">
      <w:pPr>
        <w:pStyle w:val="Chng"/>
        <w:numPr>
          <w:ilvl w:val="0"/>
          <w:numId w:val="20"/>
        </w:numPr>
        <w:rPr>
          <w:b w:val="0"/>
          <w:bCs/>
          <w:sz w:val="26"/>
          <w:szCs w:val="26"/>
        </w:rPr>
      </w:pPr>
      <w:r w:rsidRPr="003C2B29">
        <w:rPr>
          <w:b w:val="0"/>
          <w:bCs/>
          <w:sz w:val="26"/>
          <w:szCs w:val="26"/>
        </w:rPr>
        <w:t>Uses a modified training process that removes certain biases and encourages the model to focus on longer-term dependencies in the input text.</w:t>
      </w:r>
    </w:p>
    <w:p w14:paraId="1A4A253F" w14:textId="77777777" w:rsidR="003C2B29" w:rsidRPr="003C2B29" w:rsidRDefault="003C2B29" w:rsidP="003C2B29">
      <w:pPr>
        <w:pStyle w:val="Chng"/>
        <w:numPr>
          <w:ilvl w:val="0"/>
          <w:numId w:val="20"/>
        </w:numPr>
        <w:rPr>
          <w:b w:val="0"/>
          <w:bCs/>
          <w:sz w:val="26"/>
          <w:szCs w:val="26"/>
        </w:rPr>
      </w:pPr>
      <w:r w:rsidRPr="003C2B29">
        <w:rPr>
          <w:b w:val="0"/>
          <w:bCs/>
          <w:sz w:val="26"/>
          <w:szCs w:val="26"/>
        </w:rPr>
        <w:t>Has been shown to outperform BERT on certain tasks.</w:t>
      </w:r>
    </w:p>
    <w:p w14:paraId="2983AB9E" w14:textId="77777777" w:rsidR="003C2B29" w:rsidRPr="003C2B29" w:rsidRDefault="003C2B29" w:rsidP="003C2B29">
      <w:pPr>
        <w:pStyle w:val="Chng"/>
        <w:numPr>
          <w:ilvl w:val="0"/>
          <w:numId w:val="20"/>
        </w:numPr>
        <w:rPr>
          <w:b w:val="0"/>
          <w:bCs/>
          <w:sz w:val="26"/>
          <w:szCs w:val="26"/>
        </w:rPr>
      </w:pPr>
      <w:r w:rsidRPr="003C2B29">
        <w:rPr>
          <w:b w:val="0"/>
          <w:bCs/>
          <w:sz w:val="26"/>
          <w:szCs w:val="26"/>
        </w:rPr>
        <w:t>Achieves state-of-the-art performance on a wide range of natural language processing tasks, including text classification.</w:t>
      </w:r>
    </w:p>
    <w:p w14:paraId="6A8DBFD9" w14:textId="3B5B9C0C" w:rsidR="003C2B29" w:rsidRDefault="003C2B29" w:rsidP="003C2B29">
      <w:pPr>
        <w:pStyle w:val="Chng"/>
        <w:numPr>
          <w:ilvl w:val="0"/>
          <w:numId w:val="20"/>
        </w:numPr>
        <w:rPr>
          <w:b w:val="0"/>
          <w:bCs/>
          <w:sz w:val="26"/>
          <w:szCs w:val="26"/>
        </w:rPr>
      </w:pPr>
      <w:r w:rsidRPr="003C2B29">
        <w:rPr>
          <w:b w:val="0"/>
          <w:bCs/>
          <w:sz w:val="26"/>
          <w:szCs w:val="26"/>
        </w:rPr>
        <w:t>Can be computationally expensive to train and deploy, similar to the large version of BERT.</w:t>
      </w:r>
    </w:p>
    <w:p w14:paraId="14951EE1" w14:textId="77777777" w:rsidR="003C2B29" w:rsidRPr="003C2B29" w:rsidRDefault="003C2B29" w:rsidP="003C2B29">
      <w:pPr>
        <w:pStyle w:val="Chng"/>
        <w:rPr>
          <w:sz w:val="26"/>
          <w:szCs w:val="26"/>
        </w:rPr>
      </w:pPr>
      <w:r w:rsidRPr="003C2B29">
        <w:rPr>
          <w:sz w:val="26"/>
          <w:szCs w:val="26"/>
        </w:rPr>
        <w:t>DistilBERT:</w:t>
      </w:r>
    </w:p>
    <w:p w14:paraId="37CE6D17" w14:textId="77777777" w:rsidR="003C2B29" w:rsidRPr="003C2B29" w:rsidRDefault="003C2B29" w:rsidP="003C2B29">
      <w:pPr>
        <w:pStyle w:val="Chng"/>
        <w:rPr>
          <w:b w:val="0"/>
          <w:bCs/>
          <w:sz w:val="26"/>
          <w:szCs w:val="26"/>
        </w:rPr>
      </w:pPr>
    </w:p>
    <w:p w14:paraId="053BCC8C" w14:textId="77777777" w:rsidR="003C2B29" w:rsidRPr="003C2B29" w:rsidRDefault="003C2B29" w:rsidP="003C2B29">
      <w:pPr>
        <w:pStyle w:val="Chng"/>
        <w:numPr>
          <w:ilvl w:val="0"/>
          <w:numId w:val="21"/>
        </w:numPr>
        <w:rPr>
          <w:b w:val="0"/>
          <w:bCs/>
          <w:sz w:val="26"/>
          <w:szCs w:val="26"/>
        </w:rPr>
      </w:pPr>
      <w:r w:rsidRPr="003C2B29">
        <w:rPr>
          <w:b w:val="0"/>
          <w:bCs/>
          <w:sz w:val="26"/>
          <w:szCs w:val="26"/>
        </w:rPr>
        <w:t>Smaller and faster version of BERT developed by Hugging Face.</w:t>
      </w:r>
    </w:p>
    <w:p w14:paraId="6222CB62" w14:textId="77777777" w:rsidR="003C2B29" w:rsidRPr="003C2B29" w:rsidRDefault="003C2B29" w:rsidP="003C2B29">
      <w:pPr>
        <w:pStyle w:val="Chng"/>
        <w:numPr>
          <w:ilvl w:val="0"/>
          <w:numId w:val="21"/>
        </w:numPr>
        <w:rPr>
          <w:b w:val="0"/>
          <w:bCs/>
          <w:sz w:val="26"/>
          <w:szCs w:val="26"/>
        </w:rPr>
      </w:pPr>
      <w:r w:rsidRPr="003C2B29">
        <w:rPr>
          <w:b w:val="0"/>
          <w:bCs/>
          <w:sz w:val="26"/>
          <w:szCs w:val="26"/>
        </w:rPr>
        <w:t>Has 66 million parameters, which is much smaller than BERT and RoBERTa.</w:t>
      </w:r>
    </w:p>
    <w:p w14:paraId="6BE1551A" w14:textId="77777777" w:rsidR="003C2B29" w:rsidRPr="003C2B29" w:rsidRDefault="003C2B29" w:rsidP="003C2B29">
      <w:pPr>
        <w:pStyle w:val="Chng"/>
        <w:numPr>
          <w:ilvl w:val="0"/>
          <w:numId w:val="21"/>
        </w:numPr>
        <w:rPr>
          <w:b w:val="0"/>
          <w:bCs/>
          <w:sz w:val="26"/>
          <w:szCs w:val="26"/>
        </w:rPr>
      </w:pPr>
      <w:r w:rsidRPr="003C2B29">
        <w:rPr>
          <w:b w:val="0"/>
          <w:bCs/>
          <w:sz w:val="26"/>
          <w:szCs w:val="26"/>
        </w:rPr>
        <w:t>Uses a knowledge distillation technique during training to achieve similar performance to BERT while using fewer computational resources.</w:t>
      </w:r>
    </w:p>
    <w:p w14:paraId="3E8AB2DE" w14:textId="77777777" w:rsidR="003C2B29" w:rsidRPr="003C2B29" w:rsidRDefault="003C2B29" w:rsidP="003C2B29">
      <w:pPr>
        <w:pStyle w:val="Chng"/>
        <w:numPr>
          <w:ilvl w:val="0"/>
          <w:numId w:val="21"/>
        </w:numPr>
        <w:rPr>
          <w:b w:val="0"/>
          <w:bCs/>
          <w:sz w:val="26"/>
          <w:szCs w:val="26"/>
        </w:rPr>
      </w:pPr>
      <w:r w:rsidRPr="003C2B29">
        <w:rPr>
          <w:b w:val="0"/>
          <w:bCs/>
          <w:sz w:val="26"/>
          <w:szCs w:val="26"/>
        </w:rPr>
        <w:t>Achieves similar performance to BERT and RoBERTa on a wide range of natural language processing tasks, including text classification.</w:t>
      </w:r>
    </w:p>
    <w:p w14:paraId="69FCC231" w14:textId="77777777" w:rsidR="003C2B29" w:rsidRPr="003C2B29" w:rsidRDefault="003C2B29" w:rsidP="003C2B29">
      <w:pPr>
        <w:pStyle w:val="Chng"/>
        <w:numPr>
          <w:ilvl w:val="0"/>
          <w:numId w:val="21"/>
        </w:numPr>
        <w:rPr>
          <w:b w:val="0"/>
          <w:bCs/>
          <w:sz w:val="26"/>
          <w:szCs w:val="26"/>
        </w:rPr>
      </w:pPr>
      <w:r w:rsidRPr="003C2B29">
        <w:rPr>
          <w:b w:val="0"/>
          <w:bCs/>
          <w:sz w:val="26"/>
          <w:szCs w:val="26"/>
        </w:rPr>
        <w:t>Has a smaller memory footprint, which makes it easier to deploy in production systems.</w:t>
      </w:r>
    </w:p>
    <w:p w14:paraId="20B2BFF3" w14:textId="77777777" w:rsidR="003C2B29" w:rsidRPr="003C2B29" w:rsidRDefault="003C2B29" w:rsidP="003C2B29">
      <w:pPr>
        <w:pStyle w:val="Chng"/>
        <w:numPr>
          <w:ilvl w:val="0"/>
          <w:numId w:val="21"/>
        </w:numPr>
        <w:rPr>
          <w:b w:val="0"/>
          <w:bCs/>
          <w:sz w:val="26"/>
          <w:szCs w:val="26"/>
        </w:rPr>
      </w:pPr>
      <w:r w:rsidRPr="003C2B29">
        <w:rPr>
          <w:b w:val="0"/>
          <w:bCs/>
          <w:sz w:val="26"/>
          <w:szCs w:val="26"/>
        </w:rPr>
        <w:t>Is faster to train and deploy than larger models.</w:t>
      </w:r>
    </w:p>
    <w:p w14:paraId="20F61CFF" w14:textId="5A12B30E" w:rsidR="00504677" w:rsidRPr="00504677" w:rsidRDefault="003C2B29" w:rsidP="00504677">
      <w:pPr>
        <w:pStyle w:val="Chng"/>
        <w:numPr>
          <w:ilvl w:val="0"/>
          <w:numId w:val="21"/>
        </w:numPr>
        <w:rPr>
          <w:b w:val="0"/>
          <w:bCs/>
          <w:sz w:val="26"/>
          <w:szCs w:val="26"/>
        </w:rPr>
      </w:pPr>
      <w:r w:rsidRPr="003C2B29">
        <w:rPr>
          <w:b w:val="0"/>
          <w:bCs/>
          <w:sz w:val="26"/>
          <w:szCs w:val="26"/>
        </w:rPr>
        <w:t>Is a good choice for use cases where computational resources are limited.</w:t>
      </w:r>
    </w:p>
    <w:p w14:paraId="63F34F4A" w14:textId="20087822" w:rsidR="003D4AD6" w:rsidRDefault="00BA545A" w:rsidP="000D5E28">
      <w:pPr>
        <w:pStyle w:val="Chng"/>
        <w:numPr>
          <w:ilvl w:val="0"/>
          <w:numId w:val="12"/>
        </w:numPr>
      </w:pPr>
      <w:r w:rsidRPr="00BA545A">
        <w:t>Pros and Cons</w:t>
      </w:r>
    </w:p>
    <w:p w14:paraId="53C0A0B6" w14:textId="77777777" w:rsidR="00BA545A" w:rsidRPr="00BA545A" w:rsidRDefault="00BA545A" w:rsidP="00BA545A">
      <w:pPr>
        <w:pStyle w:val="Chng"/>
        <w:rPr>
          <w:sz w:val="26"/>
          <w:szCs w:val="26"/>
        </w:rPr>
      </w:pPr>
      <w:r w:rsidRPr="00BA545A">
        <w:rPr>
          <w:sz w:val="26"/>
          <w:szCs w:val="26"/>
        </w:rPr>
        <w:t>BERT:</w:t>
      </w:r>
    </w:p>
    <w:p w14:paraId="1FE25131" w14:textId="77777777" w:rsidR="00BA545A" w:rsidRPr="00BA545A" w:rsidRDefault="00BA545A" w:rsidP="00BA545A">
      <w:pPr>
        <w:pStyle w:val="Chng"/>
        <w:rPr>
          <w:b w:val="0"/>
          <w:bCs/>
          <w:sz w:val="26"/>
          <w:szCs w:val="26"/>
        </w:rPr>
      </w:pPr>
      <w:r w:rsidRPr="00BA545A">
        <w:rPr>
          <w:b w:val="0"/>
          <w:bCs/>
          <w:sz w:val="26"/>
          <w:szCs w:val="26"/>
        </w:rPr>
        <w:t>Pros:</w:t>
      </w:r>
    </w:p>
    <w:p w14:paraId="48518DEE" w14:textId="77777777" w:rsidR="00BA545A" w:rsidRPr="00BA545A" w:rsidRDefault="00BA545A" w:rsidP="00BA545A">
      <w:pPr>
        <w:pStyle w:val="Chng"/>
        <w:rPr>
          <w:b w:val="0"/>
          <w:bCs/>
          <w:sz w:val="26"/>
          <w:szCs w:val="26"/>
        </w:rPr>
      </w:pPr>
      <w:r w:rsidRPr="00BA545A">
        <w:rPr>
          <w:b w:val="0"/>
          <w:bCs/>
          <w:sz w:val="26"/>
          <w:szCs w:val="26"/>
        </w:rPr>
        <w:lastRenderedPageBreak/>
        <w:t>- Achieves state-of-the-art performance on a wide range of natural language processing tasks, including text classification.</w:t>
      </w:r>
    </w:p>
    <w:p w14:paraId="7BBEC816" w14:textId="77777777" w:rsidR="00BA545A" w:rsidRPr="00BA545A" w:rsidRDefault="00BA545A" w:rsidP="00BA545A">
      <w:pPr>
        <w:pStyle w:val="Chng"/>
        <w:rPr>
          <w:b w:val="0"/>
          <w:bCs/>
          <w:sz w:val="26"/>
          <w:szCs w:val="26"/>
        </w:rPr>
      </w:pPr>
      <w:r w:rsidRPr="00BA545A">
        <w:rPr>
          <w:b w:val="0"/>
          <w:bCs/>
          <w:sz w:val="26"/>
          <w:szCs w:val="26"/>
        </w:rPr>
        <w:t>- Can model long-range dependencies in input text using a self-attention mechanism.</w:t>
      </w:r>
    </w:p>
    <w:p w14:paraId="610EF205" w14:textId="77777777" w:rsidR="00BA545A" w:rsidRPr="00BA545A" w:rsidRDefault="00BA545A" w:rsidP="00BA545A">
      <w:pPr>
        <w:pStyle w:val="Chng"/>
        <w:rPr>
          <w:b w:val="0"/>
          <w:bCs/>
          <w:sz w:val="26"/>
          <w:szCs w:val="26"/>
        </w:rPr>
      </w:pPr>
      <w:r w:rsidRPr="00BA545A">
        <w:rPr>
          <w:b w:val="0"/>
          <w:bCs/>
          <w:sz w:val="26"/>
          <w:szCs w:val="26"/>
        </w:rPr>
        <w:t>- Has been widely adopted and has a large community of users and resources available.</w:t>
      </w:r>
    </w:p>
    <w:p w14:paraId="156797BD" w14:textId="77777777" w:rsidR="00BA545A" w:rsidRPr="00BA545A" w:rsidRDefault="00BA545A" w:rsidP="00BA545A">
      <w:pPr>
        <w:pStyle w:val="Chng"/>
        <w:rPr>
          <w:b w:val="0"/>
          <w:bCs/>
          <w:sz w:val="26"/>
          <w:szCs w:val="26"/>
        </w:rPr>
      </w:pPr>
      <w:r w:rsidRPr="00BA545A">
        <w:rPr>
          <w:b w:val="0"/>
          <w:bCs/>
          <w:sz w:val="26"/>
          <w:szCs w:val="26"/>
        </w:rPr>
        <w:t>- Has a large pre-training dataset and provides a strong foundation for fine-tuning on specific tasks.</w:t>
      </w:r>
    </w:p>
    <w:p w14:paraId="4234F30B" w14:textId="77777777" w:rsidR="00BA545A" w:rsidRPr="00BA545A" w:rsidRDefault="00BA545A" w:rsidP="00BA545A">
      <w:pPr>
        <w:pStyle w:val="Chng"/>
        <w:rPr>
          <w:b w:val="0"/>
          <w:bCs/>
          <w:sz w:val="26"/>
          <w:szCs w:val="26"/>
        </w:rPr>
      </w:pPr>
    </w:p>
    <w:p w14:paraId="045CCE7B" w14:textId="77777777" w:rsidR="00BA545A" w:rsidRPr="00BA545A" w:rsidRDefault="00BA545A" w:rsidP="00BA545A">
      <w:pPr>
        <w:pStyle w:val="Chng"/>
        <w:rPr>
          <w:b w:val="0"/>
          <w:bCs/>
          <w:sz w:val="26"/>
          <w:szCs w:val="26"/>
        </w:rPr>
      </w:pPr>
      <w:r w:rsidRPr="00BA545A">
        <w:rPr>
          <w:b w:val="0"/>
          <w:bCs/>
          <w:sz w:val="26"/>
          <w:szCs w:val="26"/>
        </w:rPr>
        <w:t>Cons:</w:t>
      </w:r>
    </w:p>
    <w:p w14:paraId="776A0438" w14:textId="77777777" w:rsidR="00BA545A" w:rsidRPr="00BA545A" w:rsidRDefault="00BA545A" w:rsidP="00BA545A">
      <w:pPr>
        <w:pStyle w:val="Chng"/>
        <w:rPr>
          <w:b w:val="0"/>
          <w:bCs/>
          <w:sz w:val="26"/>
          <w:szCs w:val="26"/>
        </w:rPr>
      </w:pPr>
      <w:r w:rsidRPr="00BA545A">
        <w:rPr>
          <w:b w:val="0"/>
          <w:bCs/>
          <w:sz w:val="26"/>
          <w:szCs w:val="26"/>
        </w:rPr>
        <w:t>- Is computationally expensive, especially in the larger versions.</w:t>
      </w:r>
    </w:p>
    <w:p w14:paraId="3930D9BF" w14:textId="77777777" w:rsidR="00BA545A" w:rsidRPr="00BA545A" w:rsidRDefault="00BA545A" w:rsidP="00BA545A">
      <w:pPr>
        <w:pStyle w:val="Chng"/>
        <w:rPr>
          <w:b w:val="0"/>
          <w:bCs/>
          <w:sz w:val="26"/>
          <w:szCs w:val="26"/>
        </w:rPr>
      </w:pPr>
      <w:r w:rsidRPr="00BA545A">
        <w:rPr>
          <w:b w:val="0"/>
          <w:bCs/>
          <w:sz w:val="26"/>
          <w:szCs w:val="26"/>
        </w:rPr>
        <w:t>- May require a large amount of labeled data for fine-tuning on certain tasks.</w:t>
      </w:r>
    </w:p>
    <w:p w14:paraId="221E428A" w14:textId="77777777" w:rsidR="00BA545A" w:rsidRPr="00BA545A" w:rsidRDefault="00BA545A" w:rsidP="00BA545A">
      <w:pPr>
        <w:pStyle w:val="Chng"/>
        <w:rPr>
          <w:b w:val="0"/>
          <w:bCs/>
          <w:sz w:val="26"/>
          <w:szCs w:val="26"/>
        </w:rPr>
      </w:pPr>
      <w:r w:rsidRPr="00BA545A">
        <w:rPr>
          <w:b w:val="0"/>
          <w:bCs/>
          <w:sz w:val="26"/>
          <w:szCs w:val="26"/>
        </w:rPr>
        <w:t>- May be slower to train and deploy than smaller models.</w:t>
      </w:r>
    </w:p>
    <w:p w14:paraId="7DEB6CEA" w14:textId="77777777" w:rsidR="00BA545A" w:rsidRPr="00BA545A" w:rsidRDefault="00BA545A" w:rsidP="00BA545A">
      <w:pPr>
        <w:pStyle w:val="Chng"/>
        <w:rPr>
          <w:b w:val="0"/>
          <w:bCs/>
          <w:sz w:val="26"/>
          <w:szCs w:val="26"/>
        </w:rPr>
      </w:pPr>
    </w:p>
    <w:p w14:paraId="4BBE4378" w14:textId="77777777" w:rsidR="00BA545A" w:rsidRPr="00BA545A" w:rsidRDefault="00BA545A" w:rsidP="00BA545A">
      <w:pPr>
        <w:pStyle w:val="Chng"/>
        <w:rPr>
          <w:sz w:val="26"/>
          <w:szCs w:val="26"/>
        </w:rPr>
      </w:pPr>
      <w:r w:rsidRPr="00BA545A">
        <w:rPr>
          <w:sz w:val="26"/>
          <w:szCs w:val="26"/>
        </w:rPr>
        <w:t>RoBERTa:</w:t>
      </w:r>
    </w:p>
    <w:p w14:paraId="5D2F332D" w14:textId="77777777" w:rsidR="00BA545A" w:rsidRPr="00BA545A" w:rsidRDefault="00BA545A" w:rsidP="00BA545A">
      <w:pPr>
        <w:pStyle w:val="Chng"/>
        <w:rPr>
          <w:b w:val="0"/>
          <w:bCs/>
          <w:sz w:val="26"/>
          <w:szCs w:val="26"/>
        </w:rPr>
      </w:pPr>
      <w:r w:rsidRPr="00BA545A">
        <w:rPr>
          <w:b w:val="0"/>
          <w:bCs/>
          <w:sz w:val="26"/>
          <w:szCs w:val="26"/>
        </w:rPr>
        <w:t>Pros:</w:t>
      </w:r>
    </w:p>
    <w:p w14:paraId="76CB245B" w14:textId="77777777" w:rsidR="00BA545A" w:rsidRPr="00BA545A" w:rsidRDefault="00BA545A" w:rsidP="00BA545A">
      <w:pPr>
        <w:pStyle w:val="Chng"/>
        <w:rPr>
          <w:b w:val="0"/>
          <w:bCs/>
          <w:sz w:val="26"/>
          <w:szCs w:val="26"/>
        </w:rPr>
      </w:pPr>
      <w:r w:rsidRPr="00BA545A">
        <w:rPr>
          <w:b w:val="0"/>
          <w:bCs/>
          <w:sz w:val="26"/>
          <w:szCs w:val="26"/>
        </w:rPr>
        <w:t>- Uses a larger and more diverse set of pre-training data than BERT, which can lead to better performance on a wider range of tasks.</w:t>
      </w:r>
    </w:p>
    <w:p w14:paraId="6A3E9D2F" w14:textId="77777777" w:rsidR="00BA545A" w:rsidRPr="00BA545A" w:rsidRDefault="00BA545A" w:rsidP="00BA545A">
      <w:pPr>
        <w:pStyle w:val="Chng"/>
        <w:rPr>
          <w:b w:val="0"/>
          <w:bCs/>
          <w:sz w:val="26"/>
          <w:szCs w:val="26"/>
        </w:rPr>
      </w:pPr>
      <w:r w:rsidRPr="00BA545A">
        <w:rPr>
          <w:b w:val="0"/>
          <w:bCs/>
          <w:sz w:val="26"/>
          <w:szCs w:val="26"/>
        </w:rPr>
        <w:t>- Uses a modified training process that removes certain biases and encourages the model to focus on longer-term dependencies in the input text, which can improve performance on certain tasks.</w:t>
      </w:r>
    </w:p>
    <w:p w14:paraId="7F210417" w14:textId="77777777" w:rsidR="00BA545A" w:rsidRPr="00BA545A" w:rsidRDefault="00BA545A" w:rsidP="00BA545A">
      <w:pPr>
        <w:pStyle w:val="Chng"/>
        <w:rPr>
          <w:b w:val="0"/>
          <w:bCs/>
          <w:sz w:val="26"/>
          <w:szCs w:val="26"/>
        </w:rPr>
      </w:pPr>
      <w:r w:rsidRPr="00BA545A">
        <w:rPr>
          <w:b w:val="0"/>
          <w:bCs/>
          <w:sz w:val="26"/>
          <w:szCs w:val="26"/>
        </w:rPr>
        <w:t>- Has been shown to outperform BERT on certain tasks.</w:t>
      </w:r>
    </w:p>
    <w:p w14:paraId="30A6D567" w14:textId="77777777" w:rsidR="00BA545A" w:rsidRPr="00BA545A" w:rsidRDefault="00BA545A" w:rsidP="00BA545A">
      <w:pPr>
        <w:pStyle w:val="Chng"/>
        <w:rPr>
          <w:b w:val="0"/>
          <w:bCs/>
          <w:sz w:val="26"/>
          <w:szCs w:val="26"/>
        </w:rPr>
      </w:pPr>
      <w:r w:rsidRPr="00BA545A">
        <w:rPr>
          <w:b w:val="0"/>
          <w:bCs/>
          <w:sz w:val="26"/>
          <w:szCs w:val="26"/>
        </w:rPr>
        <w:t>- Has a large community of users and resources available.</w:t>
      </w:r>
    </w:p>
    <w:p w14:paraId="0B558B64" w14:textId="77777777" w:rsidR="00BA545A" w:rsidRPr="00BA545A" w:rsidRDefault="00BA545A" w:rsidP="00BA545A">
      <w:pPr>
        <w:pStyle w:val="Chng"/>
        <w:rPr>
          <w:b w:val="0"/>
          <w:bCs/>
          <w:sz w:val="26"/>
          <w:szCs w:val="26"/>
        </w:rPr>
      </w:pPr>
    </w:p>
    <w:p w14:paraId="6BD12CEE" w14:textId="77777777" w:rsidR="00BA545A" w:rsidRPr="00BA545A" w:rsidRDefault="00BA545A" w:rsidP="00BA545A">
      <w:pPr>
        <w:pStyle w:val="Chng"/>
        <w:rPr>
          <w:b w:val="0"/>
          <w:bCs/>
          <w:sz w:val="26"/>
          <w:szCs w:val="26"/>
        </w:rPr>
      </w:pPr>
      <w:r w:rsidRPr="00BA545A">
        <w:rPr>
          <w:b w:val="0"/>
          <w:bCs/>
          <w:sz w:val="26"/>
          <w:szCs w:val="26"/>
        </w:rPr>
        <w:t>Cons:</w:t>
      </w:r>
    </w:p>
    <w:p w14:paraId="52B589BD" w14:textId="77777777" w:rsidR="00BA545A" w:rsidRPr="00BA545A" w:rsidRDefault="00BA545A" w:rsidP="00BA545A">
      <w:pPr>
        <w:pStyle w:val="Chng"/>
        <w:rPr>
          <w:b w:val="0"/>
          <w:bCs/>
          <w:sz w:val="26"/>
          <w:szCs w:val="26"/>
        </w:rPr>
      </w:pPr>
      <w:r w:rsidRPr="00BA545A">
        <w:rPr>
          <w:b w:val="0"/>
          <w:bCs/>
          <w:sz w:val="26"/>
          <w:szCs w:val="26"/>
        </w:rPr>
        <w:t>- Is computationally expensive, similar to the large version of BERT.</w:t>
      </w:r>
    </w:p>
    <w:p w14:paraId="19720B6D" w14:textId="77777777" w:rsidR="00BA545A" w:rsidRPr="00BA545A" w:rsidRDefault="00BA545A" w:rsidP="00BA545A">
      <w:pPr>
        <w:pStyle w:val="Chng"/>
        <w:rPr>
          <w:b w:val="0"/>
          <w:bCs/>
          <w:sz w:val="26"/>
          <w:szCs w:val="26"/>
        </w:rPr>
      </w:pPr>
      <w:r w:rsidRPr="00BA545A">
        <w:rPr>
          <w:b w:val="0"/>
          <w:bCs/>
          <w:sz w:val="26"/>
          <w:szCs w:val="26"/>
        </w:rPr>
        <w:t>- May require a large amount of labeled data for fine-tuning on certain tasks.</w:t>
      </w:r>
    </w:p>
    <w:p w14:paraId="472D206D" w14:textId="77777777" w:rsidR="00BA545A" w:rsidRPr="00BA545A" w:rsidRDefault="00BA545A" w:rsidP="00BA545A">
      <w:pPr>
        <w:pStyle w:val="Chng"/>
        <w:rPr>
          <w:b w:val="0"/>
          <w:bCs/>
          <w:sz w:val="26"/>
          <w:szCs w:val="26"/>
        </w:rPr>
      </w:pPr>
      <w:r w:rsidRPr="00BA545A">
        <w:rPr>
          <w:b w:val="0"/>
          <w:bCs/>
          <w:sz w:val="26"/>
          <w:szCs w:val="26"/>
        </w:rPr>
        <w:t>- May be slower to train and deploy than smaller models.</w:t>
      </w:r>
    </w:p>
    <w:p w14:paraId="2941C88C" w14:textId="77777777" w:rsidR="00BA545A" w:rsidRPr="00BA545A" w:rsidRDefault="00BA545A" w:rsidP="00BA545A">
      <w:pPr>
        <w:pStyle w:val="Chng"/>
        <w:rPr>
          <w:b w:val="0"/>
          <w:bCs/>
          <w:sz w:val="26"/>
          <w:szCs w:val="26"/>
        </w:rPr>
      </w:pPr>
    </w:p>
    <w:p w14:paraId="5BB75942" w14:textId="77777777" w:rsidR="00BA545A" w:rsidRPr="00BA545A" w:rsidRDefault="00BA545A" w:rsidP="00BA545A">
      <w:pPr>
        <w:pStyle w:val="Chng"/>
        <w:rPr>
          <w:sz w:val="26"/>
          <w:szCs w:val="26"/>
        </w:rPr>
      </w:pPr>
      <w:r w:rsidRPr="00BA545A">
        <w:rPr>
          <w:sz w:val="26"/>
          <w:szCs w:val="26"/>
        </w:rPr>
        <w:lastRenderedPageBreak/>
        <w:t>DistilBERT:</w:t>
      </w:r>
    </w:p>
    <w:p w14:paraId="23E80DDF" w14:textId="77777777" w:rsidR="00BA545A" w:rsidRPr="00BA545A" w:rsidRDefault="00BA545A" w:rsidP="00BA545A">
      <w:pPr>
        <w:pStyle w:val="Chng"/>
        <w:rPr>
          <w:b w:val="0"/>
          <w:bCs/>
          <w:sz w:val="26"/>
          <w:szCs w:val="26"/>
        </w:rPr>
      </w:pPr>
      <w:r w:rsidRPr="00BA545A">
        <w:rPr>
          <w:b w:val="0"/>
          <w:bCs/>
          <w:sz w:val="26"/>
          <w:szCs w:val="26"/>
        </w:rPr>
        <w:t>Pros:</w:t>
      </w:r>
    </w:p>
    <w:p w14:paraId="1868F623" w14:textId="77777777" w:rsidR="00BA545A" w:rsidRPr="00BA545A" w:rsidRDefault="00BA545A" w:rsidP="00BA545A">
      <w:pPr>
        <w:pStyle w:val="Chng"/>
        <w:rPr>
          <w:b w:val="0"/>
          <w:bCs/>
          <w:sz w:val="26"/>
          <w:szCs w:val="26"/>
        </w:rPr>
      </w:pPr>
      <w:r w:rsidRPr="00BA545A">
        <w:rPr>
          <w:b w:val="0"/>
          <w:bCs/>
          <w:sz w:val="26"/>
          <w:szCs w:val="26"/>
        </w:rPr>
        <w:t>- Achieves similar performance to BERT and RoBERTa while using fewer computational resources.</w:t>
      </w:r>
    </w:p>
    <w:p w14:paraId="0DB75331" w14:textId="77777777" w:rsidR="00BA545A" w:rsidRPr="00BA545A" w:rsidRDefault="00BA545A" w:rsidP="00BA545A">
      <w:pPr>
        <w:pStyle w:val="Chng"/>
        <w:rPr>
          <w:b w:val="0"/>
          <w:bCs/>
          <w:sz w:val="26"/>
          <w:szCs w:val="26"/>
        </w:rPr>
      </w:pPr>
      <w:r w:rsidRPr="00BA545A">
        <w:rPr>
          <w:b w:val="0"/>
          <w:bCs/>
          <w:sz w:val="26"/>
          <w:szCs w:val="26"/>
        </w:rPr>
        <w:t>- Has a smaller memory footprint, which makes it easier to deploy in production systems.</w:t>
      </w:r>
    </w:p>
    <w:p w14:paraId="4CFF344D" w14:textId="77777777" w:rsidR="00BA545A" w:rsidRPr="00BA545A" w:rsidRDefault="00BA545A" w:rsidP="00BA545A">
      <w:pPr>
        <w:pStyle w:val="Chng"/>
        <w:rPr>
          <w:b w:val="0"/>
          <w:bCs/>
          <w:sz w:val="26"/>
          <w:szCs w:val="26"/>
        </w:rPr>
      </w:pPr>
      <w:r w:rsidRPr="00BA545A">
        <w:rPr>
          <w:b w:val="0"/>
          <w:bCs/>
          <w:sz w:val="26"/>
          <w:szCs w:val="26"/>
        </w:rPr>
        <w:t>- Is faster to train and deploy than larger models.</w:t>
      </w:r>
    </w:p>
    <w:p w14:paraId="75863BF8" w14:textId="77777777" w:rsidR="00BA545A" w:rsidRPr="00BA545A" w:rsidRDefault="00BA545A" w:rsidP="00BA545A">
      <w:pPr>
        <w:pStyle w:val="Chng"/>
        <w:rPr>
          <w:b w:val="0"/>
          <w:bCs/>
          <w:sz w:val="26"/>
          <w:szCs w:val="26"/>
        </w:rPr>
      </w:pPr>
      <w:r w:rsidRPr="00BA545A">
        <w:rPr>
          <w:b w:val="0"/>
          <w:bCs/>
          <w:sz w:val="26"/>
          <w:szCs w:val="26"/>
        </w:rPr>
        <w:t>- Is a good choice for use cases where computational resources are limited.</w:t>
      </w:r>
    </w:p>
    <w:p w14:paraId="39B79CAB" w14:textId="77777777" w:rsidR="00BA545A" w:rsidRPr="00BA545A" w:rsidRDefault="00BA545A" w:rsidP="00BA545A">
      <w:pPr>
        <w:pStyle w:val="Chng"/>
        <w:rPr>
          <w:b w:val="0"/>
          <w:bCs/>
          <w:sz w:val="26"/>
          <w:szCs w:val="26"/>
        </w:rPr>
      </w:pPr>
    </w:p>
    <w:p w14:paraId="54022476" w14:textId="77777777" w:rsidR="00BA545A" w:rsidRPr="00BA545A" w:rsidRDefault="00BA545A" w:rsidP="00BA545A">
      <w:pPr>
        <w:pStyle w:val="Chng"/>
        <w:rPr>
          <w:b w:val="0"/>
          <w:bCs/>
          <w:sz w:val="26"/>
          <w:szCs w:val="26"/>
        </w:rPr>
      </w:pPr>
      <w:r w:rsidRPr="00BA545A">
        <w:rPr>
          <w:b w:val="0"/>
          <w:bCs/>
          <w:sz w:val="26"/>
          <w:szCs w:val="26"/>
        </w:rPr>
        <w:t>Cons:</w:t>
      </w:r>
    </w:p>
    <w:p w14:paraId="713DA29F" w14:textId="77777777" w:rsidR="00BA545A" w:rsidRPr="00BA545A" w:rsidRDefault="00BA545A" w:rsidP="00BA545A">
      <w:pPr>
        <w:pStyle w:val="Chng"/>
        <w:rPr>
          <w:b w:val="0"/>
          <w:bCs/>
          <w:sz w:val="26"/>
          <w:szCs w:val="26"/>
        </w:rPr>
      </w:pPr>
      <w:r w:rsidRPr="00BA545A">
        <w:rPr>
          <w:b w:val="0"/>
          <w:bCs/>
          <w:sz w:val="26"/>
          <w:szCs w:val="26"/>
        </w:rPr>
        <w:t>- May not perform as well as BERT or RoBERTa on certain tasks.</w:t>
      </w:r>
    </w:p>
    <w:p w14:paraId="6494B335" w14:textId="77777777" w:rsidR="00BA545A" w:rsidRPr="00BA545A" w:rsidRDefault="00BA545A" w:rsidP="00BA545A">
      <w:pPr>
        <w:pStyle w:val="Chng"/>
        <w:rPr>
          <w:b w:val="0"/>
          <w:bCs/>
          <w:sz w:val="26"/>
          <w:szCs w:val="26"/>
        </w:rPr>
      </w:pPr>
      <w:r w:rsidRPr="00BA545A">
        <w:rPr>
          <w:b w:val="0"/>
          <w:bCs/>
          <w:sz w:val="26"/>
          <w:szCs w:val="26"/>
        </w:rPr>
        <w:t>- Has a smaller capacity for modeling long-range dependencies than larger models.</w:t>
      </w:r>
    </w:p>
    <w:p w14:paraId="012E5DDD" w14:textId="6AD3A459" w:rsidR="00907EB5" w:rsidRDefault="00BA545A" w:rsidP="00BA545A">
      <w:pPr>
        <w:pStyle w:val="Chng"/>
        <w:rPr>
          <w:b w:val="0"/>
          <w:bCs/>
          <w:sz w:val="26"/>
          <w:szCs w:val="26"/>
        </w:rPr>
      </w:pPr>
      <w:r w:rsidRPr="00BA545A">
        <w:rPr>
          <w:b w:val="0"/>
          <w:bCs/>
          <w:sz w:val="26"/>
          <w:szCs w:val="26"/>
        </w:rPr>
        <w:t>- May require a larger amount of labeled data for fine-tuning on certain tasks than larger models.</w:t>
      </w:r>
    </w:p>
    <w:p w14:paraId="58ED0486" w14:textId="77777777" w:rsidR="00907EB5" w:rsidRDefault="00907EB5" w:rsidP="00BA545A">
      <w:pPr>
        <w:pStyle w:val="Chng"/>
        <w:rPr>
          <w:b w:val="0"/>
          <w:bCs/>
          <w:sz w:val="26"/>
          <w:szCs w:val="26"/>
        </w:rPr>
      </w:pPr>
    </w:p>
    <w:p w14:paraId="23017F4B" w14:textId="086F2B46" w:rsidR="00907EB5" w:rsidRDefault="00FB29D6" w:rsidP="00907EB5">
      <w:pPr>
        <w:pStyle w:val="Chng"/>
        <w:numPr>
          <w:ilvl w:val="0"/>
          <w:numId w:val="12"/>
        </w:numPr>
      </w:pPr>
      <w:r>
        <w:t>COMPARISON</w:t>
      </w:r>
    </w:p>
    <w:p w14:paraId="2A876BAC" w14:textId="233D39BC" w:rsidR="00FB29D6" w:rsidRPr="00FB29D6" w:rsidRDefault="00FB29D6" w:rsidP="00FB29D6">
      <w:pPr>
        <w:pStyle w:val="Chng"/>
        <w:rPr>
          <w:b w:val="0"/>
          <w:bCs/>
          <w:sz w:val="26"/>
          <w:szCs w:val="26"/>
        </w:rPr>
      </w:pPr>
      <w:r w:rsidRPr="00FB29D6">
        <w:rPr>
          <w:b w:val="0"/>
          <w:bCs/>
          <w:sz w:val="26"/>
          <w:szCs w:val="26"/>
        </w:rPr>
        <w:lastRenderedPageBreak/>
        <w:drawing>
          <wp:inline distT="0" distB="0" distL="0" distR="0" wp14:anchorId="7EDCA33B" wp14:editId="716F08A4">
            <wp:extent cx="5464013" cy="3276884"/>
            <wp:effectExtent l="0" t="0" r="3810" b="0"/>
            <wp:docPr id="541569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69260" name=""/>
                    <pic:cNvPicPr/>
                  </pic:nvPicPr>
                  <pic:blipFill>
                    <a:blip r:embed="rId18"/>
                    <a:stretch>
                      <a:fillRect/>
                    </a:stretch>
                  </pic:blipFill>
                  <pic:spPr>
                    <a:xfrm>
                      <a:off x="0" y="0"/>
                      <a:ext cx="5464013" cy="3276884"/>
                    </a:xfrm>
                    <a:prstGeom prst="rect">
                      <a:avLst/>
                    </a:prstGeom>
                  </pic:spPr>
                </pic:pic>
              </a:graphicData>
            </a:graphic>
          </wp:inline>
        </w:drawing>
      </w:r>
    </w:p>
    <w:p w14:paraId="2686D213" w14:textId="00C16C76" w:rsidR="00E6066A" w:rsidRDefault="00FB29D6" w:rsidP="00FB29D6">
      <w:pPr>
        <w:pStyle w:val="Chng"/>
        <w:jc w:val="center"/>
        <w:rPr>
          <w:b w:val="0"/>
          <w:bCs/>
          <w:sz w:val="26"/>
          <w:szCs w:val="26"/>
        </w:rPr>
      </w:pPr>
      <w:hyperlink r:id="rId19" w:history="1">
        <w:r w:rsidRPr="00FB29D6">
          <w:rPr>
            <w:rStyle w:val="Hyperlink"/>
            <w:b w:val="0"/>
            <w:bCs/>
            <w:sz w:val="26"/>
            <w:szCs w:val="26"/>
          </w:rPr>
          <w:t>Source</w:t>
        </w:r>
      </w:hyperlink>
    </w:p>
    <w:p w14:paraId="24D9127F" w14:textId="7C407DD3" w:rsidR="00FB29D6" w:rsidRPr="00FB29D6" w:rsidRDefault="00FB29D6" w:rsidP="00FB29D6">
      <w:pPr>
        <w:pStyle w:val="Chng"/>
        <w:rPr>
          <w:b w:val="0"/>
          <w:bCs/>
          <w:sz w:val="26"/>
          <w:szCs w:val="26"/>
        </w:rPr>
      </w:pPr>
      <w:r w:rsidRPr="00FB29D6">
        <w:rPr>
          <w:b w:val="0"/>
          <w:bCs/>
          <w:sz w:val="26"/>
          <w:szCs w:val="26"/>
        </w:rPr>
        <w:t xml:space="preserve">Model size: </w:t>
      </w:r>
      <w:r>
        <w:rPr>
          <w:b w:val="0"/>
          <w:bCs/>
          <w:sz w:val="26"/>
          <w:szCs w:val="26"/>
        </w:rPr>
        <w:t>Ro</w:t>
      </w:r>
      <w:r w:rsidRPr="00FB29D6">
        <w:rPr>
          <w:b w:val="0"/>
          <w:bCs/>
          <w:sz w:val="26"/>
          <w:szCs w:val="26"/>
        </w:rPr>
        <w:t>BERT is the largest of the three models</w:t>
      </w:r>
      <w:r>
        <w:rPr>
          <w:b w:val="0"/>
          <w:bCs/>
          <w:sz w:val="26"/>
          <w:szCs w:val="26"/>
        </w:rPr>
        <w:t xml:space="preserve">. </w:t>
      </w:r>
      <w:r w:rsidRPr="00FB29D6">
        <w:rPr>
          <w:b w:val="0"/>
          <w:bCs/>
          <w:sz w:val="26"/>
          <w:szCs w:val="26"/>
        </w:rPr>
        <w:t>RoBERTa has a similar number of parameters to the large version of BERT, while DistilBERT is much smaller, with only 66 million parameters.</w:t>
      </w:r>
    </w:p>
    <w:p w14:paraId="36A75666" w14:textId="77777777" w:rsidR="00FB29D6" w:rsidRPr="00FB29D6" w:rsidRDefault="00FB29D6" w:rsidP="00FB29D6">
      <w:pPr>
        <w:pStyle w:val="Chng"/>
        <w:rPr>
          <w:b w:val="0"/>
          <w:bCs/>
          <w:sz w:val="26"/>
          <w:szCs w:val="26"/>
        </w:rPr>
      </w:pPr>
    </w:p>
    <w:p w14:paraId="4CAA4CBD" w14:textId="77777777" w:rsidR="00FB29D6" w:rsidRPr="00FB29D6" w:rsidRDefault="00FB29D6" w:rsidP="00FB29D6">
      <w:pPr>
        <w:pStyle w:val="Chng"/>
        <w:rPr>
          <w:b w:val="0"/>
          <w:bCs/>
          <w:sz w:val="26"/>
          <w:szCs w:val="26"/>
        </w:rPr>
      </w:pPr>
      <w:r w:rsidRPr="00FB29D6">
        <w:rPr>
          <w:b w:val="0"/>
          <w:bCs/>
          <w:sz w:val="26"/>
          <w:szCs w:val="26"/>
        </w:rPr>
        <w:t>Pre-training data: RoBERTa uses a larger and more diverse set of pre-training data than BERT, which can lead to better performance on a wider range of tasks. BERT and DistilBERT use similar pre-training data.</w:t>
      </w:r>
    </w:p>
    <w:p w14:paraId="3C4EC5A7" w14:textId="77777777" w:rsidR="00FB29D6" w:rsidRPr="00FB29D6" w:rsidRDefault="00FB29D6" w:rsidP="00FB29D6">
      <w:pPr>
        <w:pStyle w:val="Chng"/>
        <w:rPr>
          <w:b w:val="0"/>
          <w:bCs/>
          <w:sz w:val="26"/>
          <w:szCs w:val="26"/>
        </w:rPr>
      </w:pPr>
    </w:p>
    <w:p w14:paraId="35016D16" w14:textId="77777777" w:rsidR="00FB29D6" w:rsidRPr="00FB29D6" w:rsidRDefault="00FB29D6" w:rsidP="00FB29D6">
      <w:pPr>
        <w:pStyle w:val="Chng"/>
        <w:rPr>
          <w:b w:val="0"/>
          <w:bCs/>
          <w:sz w:val="26"/>
          <w:szCs w:val="26"/>
        </w:rPr>
      </w:pPr>
      <w:r w:rsidRPr="00FB29D6">
        <w:rPr>
          <w:b w:val="0"/>
          <w:bCs/>
          <w:sz w:val="26"/>
          <w:szCs w:val="26"/>
        </w:rPr>
        <w:t>Training process: RoBERTa uses a modified training process that removes certain biases and encourages the model to focus on longer-term dependencies in the input text, which can improve performance on certain tasks. DistilBERT uses a knowledge distillation technique during training to achieve similar performance to BERT while using fewer computational resources.</w:t>
      </w:r>
    </w:p>
    <w:p w14:paraId="12C2C188" w14:textId="77777777" w:rsidR="00FB29D6" w:rsidRPr="00FB29D6" w:rsidRDefault="00FB29D6" w:rsidP="00FB29D6">
      <w:pPr>
        <w:pStyle w:val="Chng"/>
        <w:rPr>
          <w:b w:val="0"/>
          <w:bCs/>
          <w:sz w:val="26"/>
          <w:szCs w:val="26"/>
        </w:rPr>
      </w:pPr>
    </w:p>
    <w:p w14:paraId="54873E65" w14:textId="77777777" w:rsidR="00FB29D6" w:rsidRPr="00FB29D6" w:rsidRDefault="00FB29D6" w:rsidP="00FB29D6">
      <w:pPr>
        <w:pStyle w:val="Chng"/>
        <w:rPr>
          <w:b w:val="0"/>
          <w:bCs/>
          <w:sz w:val="26"/>
          <w:szCs w:val="26"/>
        </w:rPr>
      </w:pPr>
      <w:r w:rsidRPr="00FB29D6">
        <w:rPr>
          <w:b w:val="0"/>
          <w:bCs/>
          <w:sz w:val="26"/>
          <w:szCs w:val="26"/>
        </w:rPr>
        <w:lastRenderedPageBreak/>
        <w:t>Performance: BERT, RoBERTa, and DistilBERT have all achieved state-of-the-art performance on a wide range of natural language processing tasks, including text classification. However, RoBERTa has been shown to outperform BERT on certain tasks, while DistilBERT is a more computationally efficient model that performs similarly to BERT and RoBERTa.</w:t>
      </w:r>
    </w:p>
    <w:p w14:paraId="6371872D" w14:textId="77777777" w:rsidR="00FB29D6" w:rsidRPr="00FB29D6" w:rsidRDefault="00FB29D6" w:rsidP="00FB29D6">
      <w:pPr>
        <w:pStyle w:val="Chng"/>
        <w:rPr>
          <w:b w:val="0"/>
          <w:bCs/>
          <w:sz w:val="26"/>
          <w:szCs w:val="26"/>
        </w:rPr>
      </w:pPr>
    </w:p>
    <w:p w14:paraId="155BA510" w14:textId="77777777" w:rsidR="00FB29D6" w:rsidRPr="00FB29D6" w:rsidRDefault="00FB29D6" w:rsidP="00FB29D6">
      <w:pPr>
        <w:pStyle w:val="Chng"/>
        <w:rPr>
          <w:b w:val="0"/>
          <w:bCs/>
          <w:sz w:val="26"/>
          <w:szCs w:val="26"/>
        </w:rPr>
      </w:pPr>
      <w:r w:rsidRPr="00FB29D6">
        <w:rPr>
          <w:b w:val="0"/>
          <w:bCs/>
          <w:sz w:val="26"/>
          <w:szCs w:val="26"/>
        </w:rPr>
        <w:t>Computational resources: BERT is the most computationally expensive of the three models, while DistilBERT is the most computationally efficient. RoBERTa is similar in computational requirements to the large version of BERT.</w:t>
      </w:r>
    </w:p>
    <w:p w14:paraId="77D816E0" w14:textId="77777777" w:rsidR="00FB29D6" w:rsidRPr="00FB29D6" w:rsidRDefault="00FB29D6" w:rsidP="00FB29D6">
      <w:pPr>
        <w:pStyle w:val="Chng"/>
        <w:rPr>
          <w:b w:val="0"/>
          <w:bCs/>
          <w:sz w:val="26"/>
          <w:szCs w:val="26"/>
        </w:rPr>
      </w:pPr>
    </w:p>
    <w:p w14:paraId="37F274D4" w14:textId="77777777" w:rsidR="00FB29D6" w:rsidRPr="00FB29D6" w:rsidRDefault="00FB29D6" w:rsidP="00FB29D6">
      <w:pPr>
        <w:pStyle w:val="Chng"/>
        <w:rPr>
          <w:b w:val="0"/>
          <w:bCs/>
          <w:sz w:val="26"/>
          <w:szCs w:val="26"/>
        </w:rPr>
      </w:pPr>
      <w:r w:rsidRPr="00FB29D6">
        <w:rPr>
          <w:b w:val="0"/>
          <w:bCs/>
          <w:sz w:val="26"/>
          <w:szCs w:val="26"/>
        </w:rPr>
        <w:t>Training time: RoBERTa has a longer training time compared to BERT due to its larger pre-training data and modified training process. DistilBERT has a shorter training time compared to BERT and RoBERTa due to its smaller size.</w:t>
      </w:r>
    </w:p>
    <w:p w14:paraId="6B78C0C1" w14:textId="77777777" w:rsidR="00FB29D6" w:rsidRPr="00FB29D6" w:rsidRDefault="00FB29D6" w:rsidP="00FB29D6">
      <w:pPr>
        <w:pStyle w:val="Chng"/>
        <w:rPr>
          <w:b w:val="0"/>
          <w:bCs/>
          <w:sz w:val="26"/>
          <w:szCs w:val="26"/>
        </w:rPr>
      </w:pPr>
    </w:p>
    <w:p w14:paraId="6E919B6D" w14:textId="1287A0DB" w:rsidR="00FB29D6" w:rsidRDefault="00FB29D6" w:rsidP="00FB29D6">
      <w:pPr>
        <w:pStyle w:val="Chng"/>
        <w:rPr>
          <w:b w:val="0"/>
          <w:bCs/>
          <w:sz w:val="26"/>
          <w:szCs w:val="26"/>
        </w:rPr>
      </w:pPr>
      <w:r w:rsidRPr="00FB29D6">
        <w:rPr>
          <w:b w:val="0"/>
          <w:bCs/>
          <w:sz w:val="26"/>
          <w:szCs w:val="26"/>
        </w:rPr>
        <w:t>Inference time: DistilBERT has the shortest inference time as it has fewer parameters and requires less computational resources during inference</w:t>
      </w:r>
    </w:p>
    <w:p w14:paraId="094BD75C" w14:textId="77777777" w:rsidR="00021A91" w:rsidRDefault="00021A91" w:rsidP="00FB29D6">
      <w:pPr>
        <w:pStyle w:val="Chng"/>
        <w:rPr>
          <w:b w:val="0"/>
          <w:bCs/>
          <w:sz w:val="26"/>
          <w:szCs w:val="26"/>
        </w:rPr>
      </w:pPr>
    </w:p>
    <w:p w14:paraId="18432449" w14:textId="788F8AC3" w:rsidR="00021A91" w:rsidRPr="00021A91" w:rsidRDefault="00021A91" w:rsidP="00FB29D6">
      <w:pPr>
        <w:pStyle w:val="Chng"/>
        <w:rPr>
          <w:sz w:val="26"/>
          <w:szCs w:val="26"/>
        </w:rPr>
      </w:pPr>
      <w:r w:rsidRPr="00021A91">
        <w:rPr>
          <w:sz w:val="26"/>
          <w:szCs w:val="26"/>
        </w:rPr>
        <w:t>BERT and RoBERTa are highly effective models for text classification, especially when computational resources are not a constraint. DistilBERT, on the other hand, is a more computationally efficient model that performs similarly to BERT and RoBERTa, making it a good choice for use cases where computational resources are limited.</w:t>
      </w:r>
    </w:p>
    <w:p w14:paraId="172FF661" w14:textId="00933F4D" w:rsidR="007B7FF5" w:rsidRPr="0010386A" w:rsidRDefault="00453AB1" w:rsidP="0010386A">
      <w:pPr>
        <w:spacing w:after="200" w:line="276" w:lineRule="auto"/>
        <w:rPr>
          <w:sz w:val="26"/>
          <w:szCs w:val="26"/>
        </w:rPr>
      </w:pPr>
      <w:r>
        <w:rPr>
          <w:sz w:val="26"/>
          <w:szCs w:val="26"/>
        </w:rPr>
        <w:br w:type="page"/>
      </w:r>
    </w:p>
    <w:p w14:paraId="260BB53E" w14:textId="77777777" w:rsidR="007E7FF7" w:rsidRPr="007E6AB9" w:rsidRDefault="00522952" w:rsidP="007E7FF7">
      <w:pPr>
        <w:tabs>
          <w:tab w:val="center" w:pos="6379"/>
        </w:tabs>
        <w:spacing w:after="200" w:line="276" w:lineRule="auto"/>
        <w:jc w:val="center"/>
        <w:rPr>
          <w:b/>
          <w:sz w:val="32"/>
          <w:szCs w:val="32"/>
        </w:rPr>
      </w:pPr>
      <w:r>
        <w:rPr>
          <w:b/>
          <w:sz w:val="32"/>
          <w:szCs w:val="32"/>
        </w:rPr>
        <w:lastRenderedPageBreak/>
        <w:t>REFERENCES</w:t>
      </w:r>
    </w:p>
    <w:p w14:paraId="29B34854" w14:textId="77777777" w:rsidR="00650D6A" w:rsidRPr="00B10E7E" w:rsidRDefault="00014C7D" w:rsidP="00650D6A">
      <w:pPr>
        <w:spacing w:line="360" w:lineRule="auto"/>
        <w:ind w:left="360" w:firstLine="360"/>
        <w:rPr>
          <w:b/>
          <w:sz w:val="26"/>
          <w:szCs w:val="26"/>
        </w:rPr>
      </w:pPr>
      <w:r>
        <w:rPr>
          <w:b/>
          <w:sz w:val="26"/>
          <w:szCs w:val="26"/>
        </w:rPr>
        <w:t>English Documents</w:t>
      </w:r>
    </w:p>
    <w:p w14:paraId="6334F58E" w14:textId="305BAF80" w:rsidR="007E7FF7" w:rsidRDefault="001941BD" w:rsidP="001941BD">
      <w:pPr>
        <w:pStyle w:val="ListParagraph"/>
        <w:numPr>
          <w:ilvl w:val="0"/>
          <w:numId w:val="17"/>
        </w:numPr>
        <w:spacing w:after="200" w:line="276" w:lineRule="auto"/>
        <w:rPr>
          <w:sz w:val="26"/>
          <w:szCs w:val="26"/>
        </w:rPr>
      </w:pPr>
      <w:hyperlink r:id="rId20" w:history="1">
        <w:r w:rsidRPr="00E241B5">
          <w:rPr>
            <w:rStyle w:val="Hyperlink"/>
            <w:sz w:val="26"/>
            <w:szCs w:val="26"/>
          </w:rPr>
          <w:t>https://monkeylearn.com/text-classification/#:~:text=Tutorial-,What%20is%20Text%20Classification%3F,and%20all%20over%20the%20web</w:t>
        </w:r>
      </w:hyperlink>
      <w:r w:rsidRPr="001941BD">
        <w:rPr>
          <w:sz w:val="26"/>
          <w:szCs w:val="26"/>
        </w:rPr>
        <w:t>.</w:t>
      </w:r>
    </w:p>
    <w:p w14:paraId="7F86B539" w14:textId="22CC9A3E" w:rsidR="001941BD" w:rsidRDefault="0010386A" w:rsidP="001941BD">
      <w:pPr>
        <w:pStyle w:val="ListParagraph"/>
        <w:numPr>
          <w:ilvl w:val="0"/>
          <w:numId w:val="17"/>
        </w:numPr>
        <w:spacing w:after="200" w:line="276" w:lineRule="auto"/>
        <w:rPr>
          <w:sz w:val="26"/>
          <w:szCs w:val="26"/>
        </w:rPr>
      </w:pPr>
      <w:hyperlink r:id="rId21" w:history="1">
        <w:r w:rsidRPr="00E241B5">
          <w:rPr>
            <w:rStyle w:val="Hyperlink"/>
            <w:sz w:val="26"/>
            <w:szCs w:val="26"/>
          </w:rPr>
          <w:t>https://paperswithcode.com/dataset/cola</w:t>
        </w:r>
      </w:hyperlink>
    </w:p>
    <w:p w14:paraId="6BDB78EE" w14:textId="1A487430" w:rsidR="0010386A" w:rsidRDefault="00504677" w:rsidP="001941BD">
      <w:pPr>
        <w:pStyle w:val="ListParagraph"/>
        <w:numPr>
          <w:ilvl w:val="0"/>
          <w:numId w:val="17"/>
        </w:numPr>
        <w:spacing w:after="200" w:line="276" w:lineRule="auto"/>
        <w:rPr>
          <w:sz w:val="26"/>
          <w:szCs w:val="26"/>
        </w:rPr>
      </w:pPr>
      <w:hyperlink r:id="rId22" w:history="1">
        <w:r w:rsidRPr="00E241B5">
          <w:rPr>
            <w:rStyle w:val="Hyperlink"/>
            <w:sz w:val="26"/>
            <w:szCs w:val="26"/>
          </w:rPr>
          <w:t>https://www.geeksforgeeks.org/overview-of-roberta-model/</w:t>
        </w:r>
      </w:hyperlink>
    </w:p>
    <w:p w14:paraId="59DDC885" w14:textId="4AD0546A" w:rsidR="00504677" w:rsidRDefault="00504677" w:rsidP="00504677">
      <w:pPr>
        <w:pStyle w:val="ListParagraph"/>
        <w:numPr>
          <w:ilvl w:val="0"/>
          <w:numId w:val="17"/>
        </w:numPr>
        <w:spacing w:after="200" w:line="276" w:lineRule="auto"/>
        <w:rPr>
          <w:sz w:val="26"/>
          <w:szCs w:val="26"/>
        </w:rPr>
      </w:pPr>
      <w:hyperlink r:id="rId23" w:history="1">
        <w:r w:rsidRPr="00E241B5">
          <w:rPr>
            <w:rStyle w:val="Hyperlink"/>
            <w:sz w:val="26"/>
            <w:szCs w:val="26"/>
          </w:rPr>
          <w:t>https://tungmphung.com/a-review-of-pre-trained-language-models-from-bert-roberta-to-electra-deberta-bigbird-and-more/#bert</w:t>
        </w:r>
      </w:hyperlink>
    </w:p>
    <w:p w14:paraId="3A522C6C" w14:textId="60D53783" w:rsidR="00504677" w:rsidRDefault="00907EB5" w:rsidP="00504677">
      <w:pPr>
        <w:pStyle w:val="ListParagraph"/>
        <w:numPr>
          <w:ilvl w:val="0"/>
          <w:numId w:val="17"/>
        </w:numPr>
        <w:spacing w:after="200" w:line="276" w:lineRule="auto"/>
        <w:rPr>
          <w:sz w:val="26"/>
          <w:szCs w:val="26"/>
        </w:rPr>
      </w:pPr>
      <w:hyperlink r:id="rId24" w:history="1">
        <w:r w:rsidRPr="00E241B5">
          <w:rPr>
            <w:rStyle w:val="Hyperlink"/>
            <w:sz w:val="26"/>
            <w:szCs w:val="26"/>
          </w:rPr>
          <w:t>https://www.analyticsvidhya.com/blog/2022/10/a-gentle-introduction-to-roberta/</w:t>
        </w:r>
      </w:hyperlink>
    </w:p>
    <w:p w14:paraId="3F789E82" w14:textId="7CA25ED6" w:rsidR="00907EB5" w:rsidRDefault="00FB29D6" w:rsidP="00504677">
      <w:pPr>
        <w:pStyle w:val="ListParagraph"/>
        <w:numPr>
          <w:ilvl w:val="0"/>
          <w:numId w:val="17"/>
        </w:numPr>
        <w:spacing w:after="200" w:line="276" w:lineRule="auto"/>
        <w:rPr>
          <w:sz w:val="26"/>
          <w:szCs w:val="26"/>
        </w:rPr>
      </w:pPr>
      <w:hyperlink r:id="rId25" w:history="1">
        <w:r w:rsidRPr="00E241B5">
          <w:rPr>
            <w:rStyle w:val="Hyperlink"/>
            <w:sz w:val="26"/>
            <w:szCs w:val="26"/>
          </w:rPr>
          <w:t>https://medium.com/dataseries/bert-distilbert-roberta-and-xlnet-simplified-explanation-and-implementation-5a9580242c70</w:t>
        </w:r>
      </w:hyperlink>
    </w:p>
    <w:p w14:paraId="2FAE750A" w14:textId="77777777" w:rsidR="00FB29D6" w:rsidRPr="00504677" w:rsidRDefault="00FB29D6" w:rsidP="00504677">
      <w:pPr>
        <w:pStyle w:val="ListParagraph"/>
        <w:numPr>
          <w:ilvl w:val="0"/>
          <w:numId w:val="17"/>
        </w:numPr>
        <w:spacing w:after="200" w:line="276" w:lineRule="auto"/>
        <w:rPr>
          <w:sz w:val="26"/>
          <w:szCs w:val="26"/>
        </w:rPr>
      </w:pPr>
    </w:p>
    <w:sectPr w:rsidR="00FB29D6" w:rsidRPr="00504677" w:rsidSect="00DB7595">
      <w:headerReference w:type="default" r:id="rId2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659F7" w14:textId="77777777" w:rsidR="007475C7" w:rsidRDefault="007475C7" w:rsidP="00453AB1">
      <w:r>
        <w:separator/>
      </w:r>
    </w:p>
  </w:endnote>
  <w:endnote w:type="continuationSeparator" w:id="0">
    <w:p w14:paraId="15C1B22F" w14:textId="77777777" w:rsidR="007475C7" w:rsidRDefault="007475C7"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BA8FD" w14:textId="77777777" w:rsidR="007475C7" w:rsidRDefault="007475C7" w:rsidP="00453AB1">
      <w:r>
        <w:separator/>
      </w:r>
    </w:p>
  </w:footnote>
  <w:footnote w:type="continuationSeparator" w:id="0">
    <w:p w14:paraId="6AFC9164" w14:textId="77777777" w:rsidR="007475C7" w:rsidRDefault="007475C7"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BE20" w14:textId="77777777" w:rsidR="00CA3E82" w:rsidRDefault="00CA3E82">
    <w:pPr>
      <w:pStyle w:val="Header"/>
      <w:jc w:val="center"/>
    </w:pPr>
  </w:p>
  <w:p w14:paraId="7D3FB6A0" w14:textId="77777777" w:rsidR="00CA3E82" w:rsidRDefault="00CA3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6D2A1" w14:textId="77777777" w:rsidR="00854459" w:rsidRDefault="00854459">
    <w:pPr>
      <w:pStyle w:val="Header"/>
      <w:jc w:val="center"/>
    </w:pPr>
  </w:p>
  <w:p w14:paraId="2C4B1A72" w14:textId="77777777" w:rsidR="00854459" w:rsidRDefault="008544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7BEC576F" w14:textId="77777777" w:rsidR="00CA3E82" w:rsidRDefault="00CA3E82">
        <w:pPr>
          <w:pStyle w:val="Header"/>
          <w:jc w:val="center"/>
        </w:pPr>
        <w:r>
          <w:fldChar w:fldCharType="begin"/>
        </w:r>
        <w:r>
          <w:instrText xml:space="preserve"> PAGE   \* MERGEFORMAT </w:instrText>
        </w:r>
        <w:r>
          <w:fldChar w:fldCharType="separate"/>
        </w:r>
        <w:r>
          <w:rPr>
            <w:noProof/>
          </w:rPr>
          <w:t>13</w:t>
        </w:r>
        <w:r>
          <w:rPr>
            <w:noProof/>
          </w:rPr>
          <w:fldChar w:fldCharType="end"/>
        </w:r>
      </w:p>
    </w:sdtContent>
  </w:sdt>
  <w:p w14:paraId="34E32540" w14:textId="77777777" w:rsidR="00CA3E82" w:rsidRDefault="00CA3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EF274E"/>
    <w:multiLevelType w:val="hybridMultilevel"/>
    <w:tmpl w:val="073AB7E2"/>
    <w:lvl w:ilvl="0" w:tplc="06D0CE46">
      <w:start w:val="3"/>
      <w:numFmt w:val="bullet"/>
      <w:lvlText w:val="-"/>
      <w:lvlJc w:val="left"/>
      <w:pPr>
        <w:ind w:left="444" w:hanging="360"/>
      </w:pPr>
      <w:rPr>
        <w:rFonts w:ascii="Times New Roman" w:eastAsia="Times New Roman" w:hAnsi="Times New Roman" w:cs="Times New Roman" w:hint="default"/>
      </w:rPr>
    </w:lvl>
    <w:lvl w:ilvl="1" w:tplc="042A0003" w:tentative="1">
      <w:start w:val="1"/>
      <w:numFmt w:val="bullet"/>
      <w:lvlText w:val="o"/>
      <w:lvlJc w:val="left"/>
      <w:pPr>
        <w:ind w:left="1164" w:hanging="360"/>
      </w:pPr>
      <w:rPr>
        <w:rFonts w:ascii="Courier New" w:hAnsi="Courier New" w:cs="Courier New" w:hint="default"/>
      </w:rPr>
    </w:lvl>
    <w:lvl w:ilvl="2" w:tplc="042A0005" w:tentative="1">
      <w:start w:val="1"/>
      <w:numFmt w:val="bullet"/>
      <w:lvlText w:val=""/>
      <w:lvlJc w:val="left"/>
      <w:pPr>
        <w:ind w:left="1884" w:hanging="360"/>
      </w:pPr>
      <w:rPr>
        <w:rFonts w:ascii="Wingdings" w:hAnsi="Wingdings" w:hint="default"/>
      </w:rPr>
    </w:lvl>
    <w:lvl w:ilvl="3" w:tplc="042A0001" w:tentative="1">
      <w:start w:val="1"/>
      <w:numFmt w:val="bullet"/>
      <w:lvlText w:val=""/>
      <w:lvlJc w:val="left"/>
      <w:pPr>
        <w:ind w:left="2604" w:hanging="360"/>
      </w:pPr>
      <w:rPr>
        <w:rFonts w:ascii="Symbol" w:hAnsi="Symbol" w:hint="default"/>
      </w:rPr>
    </w:lvl>
    <w:lvl w:ilvl="4" w:tplc="042A0003" w:tentative="1">
      <w:start w:val="1"/>
      <w:numFmt w:val="bullet"/>
      <w:lvlText w:val="o"/>
      <w:lvlJc w:val="left"/>
      <w:pPr>
        <w:ind w:left="3324" w:hanging="360"/>
      </w:pPr>
      <w:rPr>
        <w:rFonts w:ascii="Courier New" w:hAnsi="Courier New" w:cs="Courier New" w:hint="default"/>
      </w:rPr>
    </w:lvl>
    <w:lvl w:ilvl="5" w:tplc="042A0005" w:tentative="1">
      <w:start w:val="1"/>
      <w:numFmt w:val="bullet"/>
      <w:lvlText w:val=""/>
      <w:lvlJc w:val="left"/>
      <w:pPr>
        <w:ind w:left="4044" w:hanging="360"/>
      </w:pPr>
      <w:rPr>
        <w:rFonts w:ascii="Wingdings" w:hAnsi="Wingdings" w:hint="default"/>
      </w:rPr>
    </w:lvl>
    <w:lvl w:ilvl="6" w:tplc="042A0001" w:tentative="1">
      <w:start w:val="1"/>
      <w:numFmt w:val="bullet"/>
      <w:lvlText w:val=""/>
      <w:lvlJc w:val="left"/>
      <w:pPr>
        <w:ind w:left="4764" w:hanging="360"/>
      </w:pPr>
      <w:rPr>
        <w:rFonts w:ascii="Symbol" w:hAnsi="Symbol" w:hint="default"/>
      </w:rPr>
    </w:lvl>
    <w:lvl w:ilvl="7" w:tplc="042A0003" w:tentative="1">
      <w:start w:val="1"/>
      <w:numFmt w:val="bullet"/>
      <w:lvlText w:val="o"/>
      <w:lvlJc w:val="left"/>
      <w:pPr>
        <w:ind w:left="5484" w:hanging="360"/>
      </w:pPr>
      <w:rPr>
        <w:rFonts w:ascii="Courier New" w:hAnsi="Courier New" w:cs="Courier New" w:hint="default"/>
      </w:rPr>
    </w:lvl>
    <w:lvl w:ilvl="8" w:tplc="042A0005" w:tentative="1">
      <w:start w:val="1"/>
      <w:numFmt w:val="bullet"/>
      <w:lvlText w:val=""/>
      <w:lvlJc w:val="left"/>
      <w:pPr>
        <w:ind w:left="6204" w:hanging="360"/>
      </w:pPr>
      <w:rPr>
        <w:rFonts w:ascii="Wingdings" w:hAnsi="Wingdings" w:hint="default"/>
      </w:rPr>
    </w:lvl>
  </w:abstractNum>
  <w:abstractNum w:abstractNumId="4" w15:restartNumberingAfterBreak="0">
    <w:nsid w:val="13776C25"/>
    <w:multiLevelType w:val="hybridMultilevel"/>
    <w:tmpl w:val="6D48CB48"/>
    <w:lvl w:ilvl="0" w:tplc="397CAEEE">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4F52561"/>
    <w:multiLevelType w:val="hybridMultilevel"/>
    <w:tmpl w:val="6EBECB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D46850"/>
    <w:multiLevelType w:val="hybridMultilevel"/>
    <w:tmpl w:val="50B21E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575CCA"/>
    <w:multiLevelType w:val="hybridMultilevel"/>
    <w:tmpl w:val="18327F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0236C3"/>
    <w:multiLevelType w:val="hybridMultilevel"/>
    <w:tmpl w:val="D6B8E8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C590531"/>
    <w:multiLevelType w:val="hybridMultilevel"/>
    <w:tmpl w:val="536E11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E536F0D"/>
    <w:multiLevelType w:val="hybridMultilevel"/>
    <w:tmpl w:val="6264F3D4"/>
    <w:lvl w:ilvl="0" w:tplc="A400276C">
      <w:start w:val="1"/>
      <w:numFmt w:val="upperRoman"/>
      <w:lvlText w:val="%1."/>
      <w:lvlJc w:val="left"/>
      <w:pPr>
        <w:ind w:left="1080" w:hanging="720"/>
      </w:pPr>
      <w:rPr>
        <w:rFonts w:hint="default"/>
        <w:b/>
        <w:b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4931E9"/>
    <w:multiLevelType w:val="hybridMultilevel"/>
    <w:tmpl w:val="69C8B6DA"/>
    <w:lvl w:ilvl="0" w:tplc="8E56E2C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0B4058F"/>
    <w:multiLevelType w:val="hybridMultilevel"/>
    <w:tmpl w:val="27369E78"/>
    <w:lvl w:ilvl="0" w:tplc="D4B4767E">
      <w:start w:val="3"/>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4FD6200"/>
    <w:multiLevelType w:val="hybridMultilevel"/>
    <w:tmpl w:val="5BE008A4"/>
    <w:lvl w:ilvl="0" w:tplc="342A8E4C">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3959654">
    <w:abstractNumId w:val="1"/>
  </w:num>
  <w:num w:numId="2" w16cid:durableId="1877499543">
    <w:abstractNumId w:val="10"/>
  </w:num>
  <w:num w:numId="3" w16cid:durableId="1386366216">
    <w:abstractNumId w:val="15"/>
  </w:num>
  <w:num w:numId="4" w16cid:durableId="562375930">
    <w:abstractNumId w:val="21"/>
  </w:num>
  <w:num w:numId="5" w16cid:durableId="1484004441">
    <w:abstractNumId w:val="0"/>
  </w:num>
  <w:num w:numId="6" w16cid:durableId="1975788466">
    <w:abstractNumId w:val="6"/>
  </w:num>
  <w:num w:numId="7" w16cid:durableId="1763254901">
    <w:abstractNumId w:val="11"/>
  </w:num>
  <w:num w:numId="8" w16cid:durableId="1749301113">
    <w:abstractNumId w:val="18"/>
  </w:num>
  <w:num w:numId="9" w16cid:durableId="912353996">
    <w:abstractNumId w:val="2"/>
  </w:num>
  <w:num w:numId="10" w16cid:durableId="781150425">
    <w:abstractNumId w:val="8"/>
  </w:num>
  <w:num w:numId="11" w16cid:durableId="2064526915">
    <w:abstractNumId w:val="20"/>
  </w:num>
  <w:num w:numId="12" w16cid:durableId="1181432995">
    <w:abstractNumId w:val="14"/>
  </w:num>
  <w:num w:numId="13" w16cid:durableId="835537581">
    <w:abstractNumId w:val="4"/>
  </w:num>
  <w:num w:numId="14" w16cid:durableId="1078212688">
    <w:abstractNumId w:val="3"/>
  </w:num>
  <w:num w:numId="15" w16cid:durableId="1704478231">
    <w:abstractNumId w:val="19"/>
  </w:num>
  <w:num w:numId="16" w16cid:durableId="1963268510">
    <w:abstractNumId w:val="17"/>
  </w:num>
  <w:num w:numId="17" w16cid:durableId="1922909335">
    <w:abstractNumId w:val="13"/>
  </w:num>
  <w:num w:numId="18" w16cid:durableId="1731419197">
    <w:abstractNumId w:val="12"/>
  </w:num>
  <w:num w:numId="19" w16cid:durableId="1765220434">
    <w:abstractNumId w:val="7"/>
  </w:num>
  <w:num w:numId="20" w16cid:durableId="1961065710">
    <w:abstractNumId w:val="5"/>
  </w:num>
  <w:num w:numId="21" w16cid:durableId="833643281">
    <w:abstractNumId w:val="9"/>
  </w:num>
  <w:num w:numId="22" w16cid:durableId="10402075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59"/>
    <w:rsid w:val="00000FCE"/>
    <w:rsid w:val="00014C7D"/>
    <w:rsid w:val="00014CD0"/>
    <w:rsid w:val="00017D26"/>
    <w:rsid w:val="00021A91"/>
    <w:rsid w:val="000235B5"/>
    <w:rsid w:val="00024496"/>
    <w:rsid w:val="000D5E28"/>
    <w:rsid w:val="0010386A"/>
    <w:rsid w:val="00103B54"/>
    <w:rsid w:val="00137133"/>
    <w:rsid w:val="00147526"/>
    <w:rsid w:val="00163AA0"/>
    <w:rsid w:val="0017074D"/>
    <w:rsid w:val="0018484D"/>
    <w:rsid w:val="001941BD"/>
    <w:rsid w:val="00207DC2"/>
    <w:rsid w:val="00220252"/>
    <w:rsid w:val="00252F26"/>
    <w:rsid w:val="00261890"/>
    <w:rsid w:val="00291721"/>
    <w:rsid w:val="00297D34"/>
    <w:rsid w:val="002B4E7D"/>
    <w:rsid w:val="002D4629"/>
    <w:rsid w:val="002D796D"/>
    <w:rsid w:val="003218FF"/>
    <w:rsid w:val="003240CD"/>
    <w:rsid w:val="00336891"/>
    <w:rsid w:val="00341F9D"/>
    <w:rsid w:val="00364257"/>
    <w:rsid w:val="003B2343"/>
    <w:rsid w:val="003C2B29"/>
    <w:rsid w:val="003D4AD6"/>
    <w:rsid w:val="003D4E2F"/>
    <w:rsid w:val="003F114F"/>
    <w:rsid w:val="00414450"/>
    <w:rsid w:val="004218ED"/>
    <w:rsid w:val="00430F3B"/>
    <w:rsid w:val="00431CBF"/>
    <w:rsid w:val="00445852"/>
    <w:rsid w:val="00453AB1"/>
    <w:rsid w:val="00476CF0"/>
    <w:rsid w:val="00486864"/>
    <w:rsid w:val="004A7C39"/>
    <w:rsid w:val="004C710C"/>
    <w:rsid w:val="004E3C16"/>
    <w:rsid w:val="00504677"/>
    <w:rsid w:val="00522952"/>
    <w:rsid w:val="00586483"/>
    <w:rsid w:val="00593511"/>
    <w:rsid w:val="00594A25"/>
    <w:rsid w:val="00596A44"/>
    <w:rsid w:val="005A1D70"/>
    <w:rsid w:val="005D5C20"/>
    <w:rsid w:val="005D73D5"/>
    <w:rsid w:val="005E3E85"/>
    <w:rsid w:val="00607829"/>
    <w:rsid w:val="00635F66"/>
    <w:rsid w:val="0064189C"/>
    <w:rsid w:val="00650D6A"/>
    <w:rsid w:val="006D0771"/>
    <w:rsid w:val="006D1BFE"/>
    <w:rsid w:val="006D6B66"/>
    <w:rsid w:val="006E739D"/>
    <w:rsid w:val="006F62DE"/>
    <w:rsid w:val="0070588B"/>
    <w:rsid w:val="00733C4D"/>
    <w:rsid w:val="00737340"/>
    <w:rsid w:val="007475C7"/>
    <w:rsid w:val="00756505"/>
    <w:rsid w:val="00764FB9"/>
    <w:rsid w:val="00791EED"/>
    <w:rsid w:val="007A43FB"/>
    <w:rsid w:val="007B1A23"/>
    <w:rsid w:val="007B504C"/>
    <w:rsid w:val="007B7FF5"/>
    <w:rsid w:val="007E2F89"/>
    <w:rsid w:val="007E6AB9"/>
    <w:rsid w:val="007E7FF7"/>
    <w:rsid w:val="00805861"/>
    <w:rsid w:val="00854459"/>
    <w:rsid w:val="00867C2D"/>
    <w:rsid w:val="00880D36"/>
    <w:rsid w:val="008D74E3"/>
    <w:rsid w:val="008E6453"/>
    <w:rsid w:val="00901C08"/>
    <w:rsid w:val="00902444"/>
    <w:rsid w:val="00907EB5"/>
    <w:rsid w:val="00914913"/>
    <w:rsid w:val="00942B81"/>
    <w:rsid w:val="00962E9A"/>
    <w:rsid w:val="00986C84"/>
    <w:rsid w:val="009D61E3"/>
    <w:rsid w:val="009E613B"/>
    <w:rsid w:val="00A32EE5"/>
    <w:rsid w:val="00A5423E"/>
    <w:rsid w:val="00A70561"/>
    <w:rsid w:val="00A96090"/>
    <w:rsid w:val="00A97045"/>
    <w:rsid w:val="00AE48C3"/>
    <w:rsid w:val="00B118C8"/>
    <w:rsid w:val="00B2303D"/>
    <w:rsid w:val="00B62922"/>
    <w:rsid w:val="00B8299B"/>
    <w:rsid w:val="00B8489D"/>
    <w:rsid w:val="00B871FD"/>
    <w:rsid w:val="00BA545A"/>
    <w:rsid w:val="00BB2B2A"/>
    <w:rsid w:val="00BD49AC"/>
    <w:rsid w:val="00C05AC6"/>
    <w:rsid w:val="00C27E72"/>
    <w:rsid w:val="00C56904"/>
    <w:rsid w:val="00C70A1B"/>
    <w:rsid w:val="00C75086"/>
    <w:rsid w:val="00CA1C39"/>
    <w:rsid w:val="00CA3E82"/>
    <w:rsid w:val="00CA7611"/>
    <w:rsid w:val="00CB74B9"/>
    <w:rsid w:val="00CD13EC"/>
    <w:rsid w:val="00CE5555"/>
    <w:rsid w:val="00D01795"/>
    <w:rsid w:val="00D258A6"/>
    <w:rsid w:val="00D34D21"/>
    <w:rsid w:val="00DA4B44"/>
    <w:rsid w:val="00DB092C"/>
    <w:rsid w:val="00DB7595"/>
    <w:rsid w:val="00DC2276"/>
    <w:rsid w:val="00DD2C32"/>
    <w:rsid w:val="00DD74FD"/>
    <w:rsid w:val="00E07CC1"/>
    <w:rsid w:val="00E2147A"/>
    <w:rsid w:val="00E2274E"/>
    <w:rsid w:val="00E3616F"/>
    <w:rsid w:val="00E403DB"/>
    <w:rsid w:val="00E6066A"/>
    <w:rsid w:val="00E7028F"/>
    <w:rsid w:val="00E73E69"/>
    <w:rsid w:val="00E764C5"/>
    <w:rsid w:val="00E766EA"/>
    <w:rsid w:val="00E93A84"/>
    <w:rsid w:val="00EE40DB"/>
    <w:rsid w:val="00F0383D"/>
    <w:rsid w:val="00F16CFF"/>
    <w:rsid w:val="00F27DFA"/>
    <w:rsid w:val="00F6183C"/>
    <w:rsid w:val="00F71042"/>
    <w:rsid w:val="00F94DE0"/>
    <w:rsid w:val="00F9746F"/>
    <w:rsid w:val="00FA0719"/>
    <w:rsid w:val="00FB29D6"/>
    <w:rsid w:val="00FF3DA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6978F"/>
  <w15:docId w15:val="{E3592473-8DA8-4630-B829-9AC682977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459"/>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Normal"/>
    <w:next w:val="Nidungvnbn"/>
    <w:link w:val="Bngbiu-nidungChar"/>
    <w:qFormat/>
    <w:rsid w:val="005E3E85"/>
    <w:pPr>
      <w:spacing w:after="120" w:line="360" w:lineRule="auto"/>
      <w:ind w:firstLine="720"/>
      <w:jc w:val="center"/>
    </w:pPr>
    <w:rPr>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5E3E85"/>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1941BD"/>
    <w:pPr>
      <w:ind w:left="720"/>
      <w:contextualSpacing/>
    </w:pPr>
  </w:style>
  <w:style w:type="character" w:styleId="UnresolvedMention">
    <w:name w:val="Unresolved Mention"/>
    <w:basedOn w:val="DefaultParagraphFont"/>
    <w:uiPriority w:val="99"/>
    <w:semiHidden/>
    <w:unhideWhenUsed/>
    <w:rsid w:val="001941BD"/>
    <w:rPr>
      <w:color w:val="605E5C"/>
      <w:shd w:val="clear" w:color="auto" w:fill="E1DFDD"/>
    </w:rPr>
  </w:style>
  <w:style w:type="character" w:styleId="FollowedHyperlink">
    <w:name w:val="FollowedHyperlink"/>
    <w:basedOn w:val="DefaultParagraphFont"/>
    <w:uiPriority w:val="99"/>
    <w:semiHidden/>
    <w:unhideWhenUsed/>
    <w:rsid w:val="001038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90115">
      <w:bodyDiv w:val="1"/>
      <w:marLeft w:val="0"/>
      <w:marRight w:val="0"/>
      <w:marTop w:val="0"/>
      <w:marBottom w:val="0"/>
      <w:divBdr>
        <w:top w:val="none" w:sz="0" w:space="0" w:color="auto"/>
        <w:left w:val="none" w:sz="0" w:space="0" w:color="auto"/>
        <w:bottom w:val="none" w:sz="0" w:space="0" w:color="auto"/>
        <w:right w:val="none" w:sz="0" w:space="0" w:color="auto"/>
      </w:divBdr>
    </w:div>
    <w:div w:id="346056482">
      <w:bodyDiv w:val="1"/>
      <w:marLeft w:val="0"/>
      <w:marRight w:val="0"/>
      <w:marTop w:val="0"/>
      <w:marBottom w:val="0"/>
      <w:divBdr>
        <w:top w:val="none" w:sz="0" w:space="0" w:color="auto"/>
        <w:left w:val="none" w:sz="0" w:space="0" w:color="auto"/>
        <w:bottom w:val="none" w:sz="0" w:space="0" w:color="auto"/>
        <w:right w:val="none" w:sz="0" w:space="0" w:color="auto"/>
      </w:divBdr>
    </w:div>
    <w:div w:id="729159862">
      <w:bodyDiv w:val="1"/>
      <w:marLeft w:val="0"/>
      <w:marRight w:val="0"/>
      <w:marTop w:val="0"/>
      <w:marBottom w:val="0"/>
      <w:divBdr>
        <w:top w:val="none" w:sz="0" w:space="0" w:color="auto"/>
        <w:left w:val="none" w:sz="0" w:space="0" w:color="auto"/>
        <w:bottom w:val="none" w:sz="0" w:space="0" w:color="auto"/>
        <w:right w:val="none" w:sz="0" w:space="0" w:color="auto"/>
      </w:divBdr>
    </w:div>
    <w:div w:id="110673002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37701807">
      <w:bodyDiv w:val="1"/>
      <w:marLeft w:val="0"/>
      <w:marRight w:val="0"/>
      <w:marTop w:val="0"/>
      <w:marBottom w:val="0"/>
      <w:divBdr>
        <w:top w:val="none" w:sz="0" w:space="0" w:color="auto"/>
        <w:left w:val="none" w:sz="0" w:space="0" w:color="auto"/>
        <w:bottom w:val="none" w:sz="0" w:space="0" w:color="auto"/>
        <w:right w:val="none" w:sz="0" w:space="0" w:color="auto"/>
      </w:divBdr>
    </w:div>
    <w:div w:id="201152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ggingface.co/tKah/Textclassification-Bert" TargetMode="Externa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paperswithcode.com/dataset/cola" TargetMode="External"/><Relationship Id="rId7" Type="http://schemas.openxmlformats.org/officeDocument/2006/relationships/endnotes" Target="endnotes.xml"/><Relationship Id="rId12" Type="http://schemas.openxmlformats.org/officeDocument/2006/relationships/hyperlink" Target="https://huggingface.co/tKah/TextClassification-RoBERTa" TargetMode="External"/><Relationship Id="rId17" Type="http://schemas.openxmlformats.org/officeDocument/2006/relationships/image" Target="media/image5.png"/><Relationship Id="rId25" Type="http://schemas.openxmlformats.org/officeDocument/2006/relationships/hyperlink" Target="https://medium.com/dataseries/bert-distilbert-roberta-and-xlnet-simplified-explanation-and-implementation-5a9580242c70"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monkeylearn.com/text-classification/#:~:text=Tutorial-,What%20is%20Text%20Classification%3F,and%20all%20over%20the%20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analyticsvidhya.com/blog/2022/10/a-gentle-introduction-to-roberta/"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tungmphung.com/a-review-of-pre-trained-language-models-from-bert-roberta-to-electra-deberta-bigbird-and-more/#bert"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medium.com/dataseries/bert-distilbert-roberta-and-xlnet-simplified-explanation-and-implementation-5a9580242c7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huggingface.co/tKah/DistilBERT-TxtClassification" TargetMode="External"/><Relationship Id="rId22" Type="http://schemas.openxmlformats.org/officeDocument/2006/relationships/hyperlink" Target="https://www.geeksforgeeks.org/overview-of-roberta-mode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20Anh\Downloads\Template_BaoCao_Englis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EDC54-E13F-4612-811C-1FA89BBDA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Template_BaoCao_English.dotx</Template>
  <TotalTime>672</TotalTime>
  <Pages>18</Pages>
  <Words>2469</Words>
  <Characters>14077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 Anh</dc:creator>
  <cp:lastModifiedBy>Anh Kỳ</cp:lastModifiedBy>
  <cp:revision>9</cp:revision>
  <dcterms:created xsi:type="dcterms:W3CDTF">2023-05-08T13:34:00Z</dcterms:created>
  <dcterms:modified xsi:type="dcterms:W3CDTF">2023-05-09T01:09:00Z</dcterms:modified>
</cp:coreProperties>
</file>